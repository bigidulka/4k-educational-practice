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2222" w14:textId="77777777" w:rsidR="00073D14" w:rsidRPr="00C53CC6" w:rsidRDefault="00073D14" w:rsidP="00073D14">
      <w:pPr>
        <w:spacing w:before="0" w:after="160" w:line="259" w:lineRule="auto"/>
        <w:ind w:firstLine="0"/>
        <w:contextualSpacing w:val="0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73D14" w:rsidRPr="00C53CC6" w14:paraId="150A83D7" w14:textId="77777777" w:rsidTr="005139F2">
        <w:tc>
          <w:tcPr>
            <w:tcW w:w="4820" w:type="dxa"/>
          </w:tcPr>
          <w:p w14:paraId="6904593A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66DFEEF8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7DF855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УТВЕРЖДАЮ</w:t>
            </w:r>
          </w:p>
        </w:tc>
      </w:tr>
      <w:tr w:rsidR="00073D14" w:rsidRPr="00C53CC6" w14:paraId="6CB78D00" w14:textId="77777777" w:rsidTr="005139F2">
        <w:trPr>
          <w:trHeight w:val="2047"/>
        </w:trPr>
        <w:tc>
          <w:tcPr>
            <w:tcW w:w="4820" w:type="dxa"/>
          </w:tcPr>
          <w:p w14:paraId="4F709BE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2E19F417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34B5E3E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40F5150C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________________ Сергеева Е. Г.</w:t>
            </w:r>
          </w:p>
          <w:p w14:paraId="15353811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«____» _____________ 20__ г.</w:t>
            </w:r>
          </w:p>
          <w:p w14:paraId="35B49B5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М.П.</w:t>
            </w:r>
          </w:p>
        </w:tc>
      </w:tr>
    </w:tbl>
    <w:p w14:paraId="58A92EA3" w14:textId="2C78BAC8" w:rsidR="00073D14" w:rsidRPr="00C53CC6" w:rsidRDefault="00073D14" w:rsidP="00073D14">
      <w:pPr>
        <w:ind w:firstLine="0"/>
        <w:jc w:val="center"/>
        <w:rPr>
          <w:rFonts w:cs="Times New Roman"/>
          <w:b/>
          <w:szCs w:val="24"/>
          <w:lang w:val="en-US"/>
        </w:rPr>
      </w:pPr>
      <w:r w:rsidRPr="00C53CC6">
        <w:rPr>
          <w:rFonts w:cs="Times New Roman"/>
          <w:b/>
          <w:szCs w:val="24"/>
        </w:rPr>
        <w:t>ПРОГРАММА И МЕТОДИКА ИСПЫТАНИЙ</w:t>
      </w:r>
    </w:p>
    <w:p w14:paraId="56F747DC" w14:textId="77777777" w:rsidR="00073D14" w:rsidRPr="00C53CC6" w:rsidRDefault="00073D14" w:rsidP="00073D14">
      <w:pPr>
        <w:ind w:left="1416" w:firstLine="0"/>
        <w:rPr>
          <w:rFonts w:cs="Times New Roman"/>
          <w:szCs w:val="24"/>
        </w:rPr>
      </w:pPr>
      <w:r w:rsidRPr="00C53CC6">
        <w:rPr>
          <w:rFonts w:cs="Times New Roman"/>
          <w:szCs w:val="24"/>
          <w:u w:val="single"/>
        </w:rPr>
        <w:t>«</w:t>
      </w:r>
      <w:proofErr w:type="spellStart"/>
      <w:r w:rsidRPr="00C53CC6">
        <w:rPr>
          <w:rFonts w:cs="Times New Roman"/>
          <w:szCs w:val="24"/>
          <w:u w:val="single"/>
        </w:rPr>
        <w:t>Telegram</w:t>
      </w:r>
      <w:proofErr w:type="spellEnd"/>
      <w:r w:rsidRPr="00C53CC6"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678CA0F4" w14:textId="77777777" w:rsidR="00073D14" w:rsidRPr="00C53CC6" w:rsidRDefault="00073D14" w:rsidP="00073D14">
      <w:pPr>
        <w:ind w:firstLine="0"/>
        <w:rPr>
          <w:rFonts w:cs="Times New Roman"/>
          <w:szCs w:val="24"/>
          <w:u w:val="single"/>
        </w:rPr>
      </w:pPr>
      <w:r w:rsidRPr="00C53CC6">
        <w:rPr>
          <w:rFonts w:cs="Times New Roman"/>
          <w:szCs w:val="24"/>
          <w:u w:val="single"/>
        </w:rPr>
        <w:t xml:space="preserve"> </w:t>
      </w:r>
    </w:p>
    <w:p w14:paraId="1907AF46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56DBC2DB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73D14" w:rsidRPr="00C53CC6" w14:paraId="49C5D016" w14:textId="77777777" w:rsidTr="005139F2">
        <w:tc>
          <w:tcPr>
            <w:tcW w:w="4820" w:type="dxa"/>
            <w:hideMark/>
          </w:tcPr>
          <w:p w14:paraId="47CF2EC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7241DB8F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6390EC4A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СОГЛАСОВАНО</w:t>
            </w:r>
          </w:p>
        </w:tc>
      </w:tr>
      <w:tr w:rsidR="00073D14" w:rsidRPr="00C53CC6" w14:paraId="57258367" w14:textId="77777777" w:rsidTr="005139F2">
        <w:trPr>
          <w:trHeight w:val="1713"/>
        </w:trPr>
        <w:tc>
          <w:tcPr>
            <w:tcW w:w="4820" w:type="dxa"/>
            <w:hideMark/>
          </w:tcPr>
          <w:p w14:paraId="44CCC9D6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Колледж ВятГУ</w:t>
            </w:r>
          </w:p>
          <w:p w14:paraId="7F67FB84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________________ Юдинцев Б. С.</w:t>
            </w:r>
          </w:p>
          <w:p w14:paraId="532902EB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«____» _____________ 20__ г.</w:t>
            </w:r>
          </w:p>
          <w:p w14:paraId="6761D6E6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2F7E141E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2D67F3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Руководитель УП</w:t>
            </w:r>
          </w:p>
          <w:p w14:paraId="49DB4349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________________ Долженкова М. Л.</w:t>
            </w:r>
          </w:p>
          <w:p w14:paraId="7BB12D58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  <w:r w:rsidRPr="00C53CC6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073D14" w:rsidRPr="00C53CC6" w14:paraId="43E1D89D" w14:textId="77777777" w:rsidTr="005139F2">
        <w:trPr>
          <w:trHeight w:val="420"/>
        </w:trPr>
        <w:tc>
          <w:tcPr>
            <w:tcW w:w="4820" w:type="dxa"/>
          </w:tcPr>
          <w:p w14:paraId="552ED8C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13EA296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5AEFFDA0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073D14" w:rsidRPr="00C53CC6" w14:paraId="27795389" w14:textId="77777777" w:rsidTr="005139F2">
        <w:trPr>
          <w:trHeight w:val="1713"/>
        </w:trPr>
        <w:tc>
          <w:tcPr>
            <w:tcW w:w="4820" w:type="dxa"/>
          </w:tcPr>
          <w:p w14:paraId="4A3FDD25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F13B3AE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01E0C885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073D14" w:rsidRPr="00C53CC6" w14:paraId="6A0E5492" w14:textId="77777777" w:rsidTr="005139F2">
        <w:trPr>
          <w:trHeight w:val="420"/>
        </w:trPr>
        <w:tc>
          <w:tcPr>
            <w:tcW w:w="4820" w:type="dxa"/>
          </w:tcPr>
          <w:p w14:paraId="7486719B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C1390C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3B6775F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073D14" w:rsidRPr="00C53CC6" w14:paraId="5E041C0A" w14:textId="77777777" w:rsidTr="005139F2">
        <w:trPr>
          <w:trHeight w:val="1713"/>
        </w:trPr>
        <w:tc>
          <w:tcPr>
            <w:tcW w:w="4820" w:type="dxa"/>
          </w:tcPr>
          <w:p w14:paraId="42CF55CE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1BA7D7" w14:textId="77777777" w:rsidR="00073D14" w:rsidRPr="00C53CC6" w:rsidRDefault="00073D14" w:rsidP="005139F2">
            <w:pPr>
              <w:ind w:firstLine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6B029B13" w14:textId="77777777" w:rsidR="00073D14" w:rsidRPr="00C53CC6" w:rsidRDefault="00073D14" w:rsidP="005139F2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5EB49A73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5196206B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07667F44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022D17BE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16F484CE" w14:textId="77777777" w:rsidR="00073D14" w:rsidRPr="00C53CC6" w:rsidRDefault="00073D14" w:rsidP="00073D14">
      <w:pPr>
        <w:ind w:firstLine="0"/>
        <w:rPr>
          <w:rFonts w:cs="Times New Roman"/>
          <w:szCs w:val="24"/>
        </w:rPr>
      </w:pPr>
    </w:p>
    <w:p w14:paraId="7A75A34F" w14:textId="77777777" w:rsidR="00073D14" w:rsidRPr="00C53CC6" w:rsidRDefault="00073D14" w:rsidP="00073D14">
      <w:pPr>
        <w:ind w:firstLine="0"/>
        <w:jc w:val="center"/>
        <w:rPr>
          <w:rFonts w:cs="Times New Roman"/>
          <w:szCs w:val="24"/>
        </w:rPr>
      </w:pPr>
      <w:r w:rsidRPr="00C53CC6">
        <w:rPr>
          <w:rFonts w:cs="Times New Roman"/>
          <w:szCs w:val="24"/>
        </w:rPr>
        <w:t>2024</w:t>
      </w:r>
    </w:p>
    <w:bookmarkEnd w:id="0"/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 w:rsidP="00F342E1">
          <w:pPr>
            <w:pStyle w:val="afb"/>
          </w:pPr>
        </w:p>
        <w:p w14:paraId="72669876" w14:textId="50246C23" w:rsidR="00F617D8" w:rsidRDefault="00442256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8774" w:history="1">
            <w:r w:rsidR="00F617D8" w:rsidRPr="002A0CA4">
              <w:rPr>
                <w:rStyle w:val="a6"/>
              </w:rPr>
              <w:t>1</w:t>
            </w:r>
            <w:r w:rsidR="00F617D8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F617D8" w:rsidRPr="002A0CA4">
              <w:rPr>
                <w:rStyle w:val="a6"/>
              </w:rPr>
              <w:t>Объект испытаний</w:t>
            </w:r>
            <w:r w:rsidR="00F617D8">
              <w:rPr>
                <w:webHidden/>
              </w:rPr>
              <w:tab/>
            </w:r>
            <w:r w:rsidR="00F617D8">
              <w:rPr>
                <w:webHidden/>
              </w:rPr>
              <w:fldChar w:fldCharType="begin"/>
            </w:r>
            <w:r w:rsidR="00F617D8">
              <w:rPr>
                <w:webHidden/>
              </w:rPr>
              <w:instrText xml:space="preserve"> PAGEREF _Toc182758774 \h </w:instrText>
            </w:r>
            <w:r w:rsidR="00F617D8">
              <w:rPr>
                <w:webHidden/>
              </w:rPr>
            </w:r>
            <w:r w:rsidR="00F617D8">
              <w:rPr>
                <w:webHidden/>
              </w:rPr>
              <w:fldChar w:fldCharType="separate"/>
            </w:r>
            <w:r w:rsidR="00F617D8">
              <w:rPr>
                <w:webHidden/>
              </w:rPr>
              <w:t>1</w:t>
            </w:r>
            <w:r w:rsidR="00F617D8">
              <w:rPr>
                <w:webHidden/>
              </w:rPr>
              <w:fldChar w:fldCharType="end"/>
            </w:r>
          </w:hyperlink>
        </w:p>
        <w:p w14:paraId="64F3D7C8" w14:textId="04E17A07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5" w:history="1">
            <w:r w:rsidRPr="002A0CA4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Цель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AA09AA" w14:textId="4D64A771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6" w:history="1">
            <w:r w:rsidRPr="002A0CA4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Требования к боту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B41C230" w14:textId="0EF40D21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7" w:history="1">
            <w:r w:rsidRPr="002A0CA4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C34FA0" w14:textId="2F8FD222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8" w:history="1">
            <w:r w:rsidRPr="002A0CA4">
              <w:rPr>
                <w:rStyle w:val="a6"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Методы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D2A311" w14:textId="4D0DE5E6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79" w:history="1">
            <w:r w:rsidRPr="002A0CA4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Требования по испытаниям программных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C6730E" w14:textId="1C2CE6CF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80" w:history="1">
            <w:r w:rsidRPr="002A0CA4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Перечень работ, проводимых после завершения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238BC8C" w14:textId="58137940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81" w:history="1">
            <w:r w:rsidRPr="002A0CA4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Метрологическое обеспечение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A6263E" w14:textId="15827EA8" w:rsidR="00F617D8" w:rsidRDefault="00F617D8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58782" w:history="1">
            <w:r w:rsidRPr="002A0CA4">
              <w:rPr>
                <w:rStyle w:val="a6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2A0CA4">
              <w:rPr>
                <w:rStyle w:val="a6"/>
              </w:rPr>
              <w:t>Отчетность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_Toc182758782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53B044" w14:textId="3215FB21" w:rsidR="00AA6D98" w:rsidRPr="00AA6D98" w:rsidRDefault="00442256" w:rsidP="00AA6D98">
          <w:pPr>
            <w:ind w:firstLine="0"/>
            <w:sectPr w:rsidR="00AA6D98" w:rsidRPr="00AA6D98" w:rsidSect="00AA6D98">
              <w:headerReference w:type="default" r:id="rId11"/>
              <w:pgSz w:w="11906" w:h="16838"/>
              <w:pgMar w:top="1134" w:right="567" w:bottom="1134" w:left="1134" w:header="709" w:footer="709" w:gutter="0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bookmarkStart w:id="1" w:name="_Hlk128749851" w:displacedByCustomXml="prev"/>
    <w:p w14:paraId="52FB7B7C" w14:textId="77777777" w:rsidR="00AA6D98" w:rsidRDefault="00AA6D98" w:rsidP="00F617D8">
      <w:pPr>
        <w:pStyle w:val="1"/>
        <w:spacing w:before="240"/>
        <w:ind w:firstLine="709"/>
      </w:pPr>
      <w:bookmarkStart w:id="2" w:name="_Toc182758774"/>
      <w:r>
        <w:lastRenderedPageBreak/>
        <w:t>Объект испытаний</w:t>
      </w:r>
      <w:bookmarkEnd w:id="2"/>
      <w:r>
        <w:t xml:space="preserve"> </w:t>
      </w:r>
    </w:p>
    <w:p w14:paraId="14BD38F0" w14:textId="77777777" w:rsidR="00AA6D98" w:rsidRDefault="00AA6D98" w:rsidP="00F617D8">
      <w:pPr>
        <w:ind w:firstLine="709"/>
        <w:sectPr w:rsidR="00AA6D98" w:rsidSect="00F617D8">
          <w:headerReference w:type="default" r:id="rId12"/>
          <w:headerReference w:type="first" r:id="rId13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  <w:r w:rsidRPr="001E16C4">
        <w:t xml:space="preserve">Объектом испытаний является </w:t>
      </w:r>
      <w:r w:rsidRPr="001E16C4">
        <w:rPr>
          <w:rFonts w:cs="Times New Roman"/>
          <w:szCs w:val="24"/>
        </w:rPr>
        <w:t>«</w:t>
      </w:r>
      <w:proofErr w:type="spellStart"/>
      <w:r w:rsidRPr="001E16C4">
        <w:rPr>
          <w:rFonts w:cs="Times New Roman"/>
          <w:szCs w:val="24"/>
        </w:rPr>
        <w:t>Telegram</w:t>
      </w:r>
      <w:proofErr w:type="spellEnd"/>
      <w:r w:rsidRPr="001E16C4">
        <w:rPr>
          <w:rFonts w:cs="Times New Roman"/>
          <w:szCs w:val="24"/>
        </w:rPr>
        <w:t>-бот для просмотра информации о рыночных активах»</w:t>
      </w:r>
      <w:r w:rsidRPr="001E16C4">
        <w:t>. Разрабатываемый бот предназначен для предоставления пользователям актуальной информации об акциях, валютах и криптовалютах, управления избранными активами, настройки уведомлений об изменении цен и ценовых уровнях, а также просмотра графиков и исторических данных.</w:t>
      </w:r>
    </w:p>
    <w:p w14:paraId="3A3E1073" w14:textId="77777777" w:rsidR="00AA6D98" w:rsidRDefault="00AA6D98" w:rsidP="00AA6D98">
      <w:pPr>
        <w:pStyle w:val="1"/>
        <w:spacing w:before="240"/>
        <w:ind w:firstLine="709"/>
      </w:pPr>
      <w:bookmarkStart w:id="3" w:name="_Toc182758775"/>
      <w:r>
        <w:lastRenderedPageBreak/>
        <w:t>Цель испытаний</w:t>
      </w:r>
      <w:bookmarkEnd w:id="3"/>
      <w:r>
        <w:t xml:space="preserve"> </w:t>
      </w:r>
    </w:p>
    <w:p w14:paraId="7A09EDA1" w14:textId="77777777" w:rsidR="00AA6D98" w:rsidRDefault="00AA6D98" w:rsidP="00AA6D98">
      <w:pPr>
        <w:ind w:firstLine="709"/>
      </w:pPr>
      <w:r w:rsidRPr="001E16C4">
        <w:t>Целью испытаний является проверка соответствия функциональности бота требованиям технического задания, оценка его стабильности и надежности работы при различных сценариях взаимодействия с пользователями. Испытания включают проверку корректности обработки данных, удобства пользовательского интерфейса и соответствия требованиям безопасности</w:t>
      </w:r>
      <w:r>
        <w:t>.</w:t>
      </w:r>
    </w:p>
    <w:p w14:paraId="0BFDD48D" w14:textId="77777777" w:rsidR="00A849D6" w:rsidRDefault="00A849D6" w:rsidP="00A849D6"/>
    <w:p w14:paraId="27824C5A" w14:textId="2BF9419E" w:rsidR="00A849D6" w:rsidRDefault="00A849D6" w:rsidP="00B57F9F">
      <w:pPr>
        <w:pStyle w:val="1"/>
        <w:ind w:firstLine="709"/>
      </w:pPr>
      <w:bookmarkStart w:id="4" w:name="_Toc182758776"/>
      <w:r>
        <w:lastRenderedPageBreak/>
        <w:t>Требования к боту</w:t>
      </w:r>
      <w:bookmarkEnd w:id="4"/>
      <w:r>
        <w:t xml:space="preserve"> </w:t>
      </w:r>
    </w:p>
    <w:p w14:paraId="7C3C7023" w14:textId="77777777" w:rsidR="001E16C4" w:rsidRPr="001E16C4" w:rsidRDefault="001E16C4" w:rsidP="001E16C4">
      <w:pPr>
        <w:tabs>
          <w:tab w:val="left" w:pos="1418"/>
        </w:tabs>
        <w:ind w:firstLine="0"/>
      </w:pPr>
      <w:r w:rsidRPr="001E16C4">
        <w:t>Бот мониторинга финансовых активов должен реализовывать следующие функции:</w:t>
      </w:r>
    </w:p>
    <w:p w14:paraId="35A6FB0E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Инициализация главного меню: бот приветствует пользователя и отображает главное меню при первом взаимодействии.</w:t>
      </w:r>
    </w:p>
    <w:p w14:paraId="61FA2A2A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Просмотр информации об активах: пользователь может просматривать данные об акциях, валютах и криптовалютах.</w:t>
      </w:r>
    </w:p>
    <w:p w14:paraId="5530848B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Управление избранными активами: возможность добавлять активы в избранное и удалять их оттуда.</w:t>
      </w:r>
    </w:p>
    <w:p w14:paraId="4159A8EE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Настройка бота: установка часового пояса, базовой валюты и частоты уведомлений.</w:t>
      </w:r>
    </w:p>
    <w:p w14:paraId="27B28389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Уведомления и оповещения: подписка на изменения цен активов и установка ценовых уровней для оповещений.</w:t>
      </w:r>
    </w:p>
    <w:p w14:paraId="066CE6C8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Просмотр графиков и исторических данных: получение графиков ценовых изменений активов за выбранный период.</w:t>
      </w:r>
    </w:p>
    <w:p w14:paraId="1ADE2920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Поиск активов: поиск акций, валют и криптовалют по названию или тикеру.</w:t>
      </w:r>
    </w:p>
    <w:p w14:paraId="57DC7961" w14:textId="77777777" w:rsidR="001E16C4" w:rsidRPr="001E16C4" w:rsidRDefault="001E16C4" w:rsidP="001E16C4">
      <w:pPr>
        <w:pStyle w:val="a0"/>
        <w:numPr>
          <w:ilvl w:val="0"/>
          <w:numId w:val="35"/>
        </w:numPr>
        <w:tabs>
          <w:tab w:val="left" w:pos="1418"/>
        </w:tabs>
      </w:pPr>
      <w:r w:rsidRPr="001E16C4">
        <w:t>Навигация с помощью пагинации: удобное перемещение по длинным спискам активов.</w:t>
      </w:r>
    </w:p>
    <w:p w14:paraId="44035B8B" w14:textId="77777777" w:rsidR="0045096C" w:rsidRDefault="0045096C" w:rsidP="0045096C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851"/>
      </w:pPr>
    </w:p>
    <w:p w14:paraId="2E59A540" w14:textId="4740E4FF" w:rsidR="0045096C" w:rsidRDefault="0045096C" w:rsidP="00B57F9F">
      <w:pPr>
        <w:pStyle w:val="1"/>
        <w:ind w:firstLine="709"/>
      </w:pPr>
      <w:bookmarkStart w:id="5" w:name="_Toc182758777"/>
      <w:r>
        <w:lastRenderedPageBreak/>
        <w:t>Требования к программной документации</w:t>
      </w:r>
      <w:bookmarkEnd w:id="5"/>
      <w:r>
        <w:t xml:space="preserve"> </w:t>
      </w:r>
    </w:p>
    <w:p w14:paraId="1D3FA996" w14:textId="7324A89F" w:rsidR="0045096C" w:rsidRDefault="0045096C" w:rsidP="001C4E74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14:paraId="41F000E3" w14:textId="11C6DFBD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Техническое задание</w:t>
      </w:r>
      <w:r w:rsidR="00C5676B">
        <w:rPr>
          <w:rFonts w:eastAsia="Times New Roman" w:cs="Times New Roman"/>
          <w:szCs w:val="24"/>
        </w:rPr>
        <w:t>.</w:t>
      </w:r>
    </w:p>
    <w:p w14:paraId="2F5EE832" w14:textId="673BA551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Руководство пользователя</w:t>
      </w:r>
      <w:r w:rsidR="00C5676B">
        <w:rPr>
          <w:rFonts w:eastAsia="Times New Roman" w:cs="Times New Roman"/>
          <w:szCs w:val="24"/>
        </w:rPr>
        <w:t>.</w:t>
      </w:r>
    </w:p>
    <w:p w14:paraId="4F1D0E22" w14:textId="5F85DD03" w:rsidR="001C4E74" w:rsidRPr="001C4E74" w:rsidRDefault="001C4E74" w:rsidP="001C4E74">
      <w:pPr>
        <w:pStyle w:val="a0"/>
        <w:numPr>
          <w:ilvl w:val="0"/>
          <w:numId w:val="22"/>
        </w:numPr>
        <w:tabs>
          <w:tab w:val="left" w:pos="1418"/>
        </w:tabs>
        <w:ind w:left="0" w:firstLine="709"/>
      </w:pPr>
      <w:r w:rsidRPr="001C4E74">
        <w:rPr>
          <w:rFonts w:eastAsia="Times New Roman" w:cs="Times New Roman"/>
          <w:szCs w:val="24"/>
        </w:rPr>
        <w:t>Руководство программиста</w:t>
      </w:r>
      <w:r w:rsidR="00C5676B">
        <w:rPr>
          <w:rFonts w:eastAsia="Times New Roman" w:cs="Times New Roman"/>
          <w:szCs w:val="24"/>
        </w:rPr>
        <w:t>.</w:t>
      </w:r>
    </w:p>
    <w:p w14:paraId="4861E895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68EE897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42C01B37" w14:textId="77777777" w:rsidR="006C542E" w:rsidRPr="006C542E" w:rsidRDefault="006C542E" w:rsidP="006C542E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14:paraId="77256D52" w14:textId="25408B8C" w:rsidR="006C542E" w:rsidRDefault="001E16C4" w:rsidP="00B57F9F">
      <w:pPr>
        <w:pStyle w:val="1"/>
        <w:ind w:firstLine="709"/>
        <w:rPr>
          <w:lang w:val="en-US"/>
        </w:rPr>
      </w:pPr>
      <w:bookmarkStart w:id="6" w:name="_Toc182758778"/>
      <w:r w:rsidRPr="001E16C4">
        <w:lastRenderedPageBreak/>
        <w:t>Методы испытаний</w:t>
      </w:r>
      <w:bookmarkEnd w:id="6"/>
    </w:p>
    <w:p w14:paraId="76F7E3F5" w14:textId="77777777" w:rsidR="001E16C4" w:rsidRPr="001E16C4" w:rsidRDefault="001E16C4" w:rsidP="001E16C4">
      <w:pPr>
        <w:ind w:firstLine="0"/>
      </w:pPr>
      <w:r w:rsidRPr="001E16C4">
        <w:t>Испытания будут проводиться согласно следующему плану:</w:t>
      </w:r>
    </w:p>
    <w:p w14:paraId="1EF11BA0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Проверка состава и качества сопроводительной документации: анализ полноты и соответствия предоставленной документации требованиям.</w:t>
      </w:r>
    </w:p>
    <w:p w14:paraId="22BD9913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Функциональное тестирование: проверка корректности работы всех функций бота в соответствии с пользовательскими сценариями.</w:t>
      </w:r>
    </w:p>
    <w:p w14:paraId="5EA64079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Тестирование пользовательского интерфейса: оценка удобства использования бота, правильности отображения элементов интерфейса.</w:t>
      </w:r>
    </w:p>
    <w:p w14:paraId="2B04423E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Тестирование стабильности и производительности: проверка работы бота под нагрузкой, оценка его реакции на множественные запросы.</w:t>
      </w:r>
    </w:p>
    <w:p w14:paraId="5D6E07A8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 xml:space="preserve">Тестирование на различных устройствах: проверка работы бота на разных платформах и в разных версиях </w:t>
      </w:r>
      <w:proofErr w:type="spellStart"/>
      <w:r w:rsidRPr="001E16C4">
        <w:t>Telegram</w:t>
      </w:r>
      <w:proofErr w:type="spellEnd"/>
      <w:r w:rsidRPr="001E16C4">
        <w:t>.</w:t>
      </w:r>
    </w:p>
    <w:p w14:paraId="6128AEA4" w14:textId="77777777" w:rsidR="001E16C4" w:rsidRPr="001E16C4" w:rsidRDefault="001E16C4" w:rsidP="001E16C4">
      <w:pPr>
        <w:numPr>
          <w:ilvl w:val="0"/>
          <w:numId w:val="37"/>
        </w:numPr>
      </w:pPr>
      <w:r w:rsidRPr="001E16C4">
        <w:t>Тестирование безопасности: проверка защиты пользовательских данных и устойчивости к некорректным входным данным.</w:t>
      </w:r>
    </w:p>
    <w:p w14:paraId="175E7480" w14:textId="77777777" w:rsidR="001E16C4" w:rsidRPr="001E16C4" w:rsidRDefault="001E16C4" w:rsidP="001E16C4"/>
    <w:p w14:paraId="6225F8A1" w14:textId="570009A9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 xml:space="preserve">Методы испытаний представлены в </w:t>
      </w:r>
      <w:r w:rsidR="00B57F9F">
        <w:rPr>
          <w:rFonts w:eastAsia="Times New Roman" w:cs="Times New Roman"/>
          <w:szCs w:val="24"/>
        </w:rPr>
        <w:t>Т</w:t>
      </w:r>
      <w:r w:rsidRPr="00946D85">
        <w:rPr>
          <w:rFonts w:eastAsia="Times New Roman" w:cs="Times New Roman"/>
          <w:szCs w:val="24"/>
        </w:rPr>
        <w:t>аблице 1.</w:t>
      </w:r>
    </w:p>
    <w:p w14:paraId="377F7ED3" w14:textId="77777777" w:rsidR="00BB2B37" w:rsidRPr="00946D85" w:rsidRDefault="00BB2B37" w:rsidP="006C542E">
      <w:pPr>
        <w:ind w:firstLine="709"/>
        <w:rPr>
          <w:rFonts w:eastAsia="Times New Roman" w:cs="Times New Roman"/>
          <w:szCs w:val="24"/>
        </w:rPr>
      </w:pPr>
    </w:p>
    <w:p w14:paraId="7B0694DF" w14:textId="45AA8BB0" w:rsidR="001E16C4" w:rsidRPr="001E16C4" w:rsidRDefault="006C542E" w:rsidP="001E16C4">
      <w:pPr>
        <w:ind w:firstLine="709"/>
        <w:rPr>
          <w:lang w:val="en-US"/>
        </w:rPr>
      </w:pPr>
      <w:r w:rsidRPr="00946D85">
        <w:rPr>
          <w:rFonts w:eastAsia="Times New Roman" w:cs="Times New Roman"/>
          <w:szCs w:val="24"/>
        </w:rPr>
        <w:t>Таблица 1</w:t>
      </w:r>
      <w:r w:rsidR="00B57F9F">
        <w:rPr>
          <w:rFonts w:eastAsia="Times New Roman" w:cs="Times New Roman"/>
          <w:szCs w:val="24"/>
        </w:rPr>
        <w:t>.</w:t>
      </w:r>
      <w:r w:rsidR="001E16C4" w:rsidRPr="001E16C4">
        <w:rPr>
          <w:rFonts w:eastAsia="Times New Roman" w:cs="Times New Roman"/>
          <w:b/>
          <w:bCs/>
          <w:szCs w:val="24"/>
        </w:rPr>
        <w:t xml:space="preserve">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602"/>
        <w:gridCol w:w="2278"/>
        <w:gridCol w:w="4007"/>
        <w:gridCol w:w="3308"/>
      </w:tblGrid>
      <w:tr w:rsidR="001E16C4" w:rsidRPr="001E16C4" w14:paraId="2DD567FA" w14:textId="77777777" w:rsidTr="001E16C4">
        <w:tc>
          <w:tcPr>
            <w:tcW w:w="0" w:type="auto"/>
            <w:hideMark/>
          </w:tcPr>
          <w:p w14:paraId="468A29F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3D78EBC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Название проверки</w:t>
            </w:r>
          </w:p>
        </w:tc>
        <w:tc>
          <w:tcPr>
            <w:tcW w:w="0" w:type="auto"/>
            <w:hideMark/>
          </w:tcPr>
          <w:p w14:paraId="62FA2594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Выполняемые действия</w:t>
            </w:r>
          </w:p>
        </w:tc>
        <w:tc>
          <w:tcPr>
            <w:tcW w:w="0" w:type="auto"/>
            <w:hideMark/>
          </w:tcPr>
          <w:p w14:paraId="31809B5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b/>
                <w:bCs/>
                <w:szCs w:val="24"/>
              </w:rPr>
            </w:pPr>
            <w:r w:rsidRPr="001E16C4">
              <w:rPr>
                <w:rFonts w:eastAsia="Times New Roman" w:cs="Times New Roman"/>
                <w:b/>
                <w:bCs/>
                <w:szCs w:val="24"/>
              </w:rPr>
              <w:t>Ожидаемый результат</w:t>
            </w:r>
          </w:p>
        </w:tc>
      </w:tr>
      <w:tr w:rsidR="001E16C4" w:rsidRPr="001E16C4" w14:paraId="2580070D" w14:textId="77777777" w:rsidTr="001E16C4">
        <w:tc>
          <w:tcPr>
            <w:tcW w:w="0" w:type="auto"/>
            <w:hideMark/>
          </w:tcPr>
          <w:p w14:paraId="6F029AD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1FB0CB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Проверка документации</w:t>
            </w:r>
          </w:p>
        </w:tc>
        <w:tc>
          <w:tcPr>
            <w:tcW w:w="0" w:type="auto"/>
            <w:hideMark/>
          </w:tcPr>
          <w:p w14:paraId="27237D7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Анализ предоставленных документов: технического задания, руководства пользователя, руководства программиста, программы и методики испытаний.</w:t>
            </w:r>
          </w:p>
        </w:tc>
        <w:tc>
          <w:tcPr>
            <w:tcW w:w="0" w:type="auto"/>
            <w:hideMark/>
          </w:tcPr>
          <w:p w14:paraId="1790B51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Документация соответствует требованиям, содержит всю необходимую информацию.</w:t>
            </w:r>
          </w:p>
        </w:tc>
      </w:tr>
      <w:tr w:rsidR="001E16C4" w:rsidRPr="001E16C4" w14:paraId="17D375F8" w14:textId="77777777" w:rsidTr="001E16C4">
        <w:tc>
          <w:tcPr>
            <w:tcW w:w="0" w:type="auto"/>
            <w:hideMark/>
          </w:tcPr>
          <w:p w14:paraId="3B9B537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0DCE81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Инициализация бота</w:t>
            </w:r>
          </w:p>
        </w:tc>
        <w:tc>
          <w:tcPr>
            <w:tcW w:w="0" w:type="auto"/>
            <w:hideMark/>
          </w:tcPr>
          <w:p w14:paraId="45C0DCF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Запуск бота, отправка команды /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start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2E9364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приветствует пользователя и отображает главное меню.</w:t>
            </w:r>
          </w:p>
        </w:tc>
      </w:tr>
      <w:tr w:rsidR="001E16C4" w:rsidRPr="001E16C4" w14:paraId="4FECB34E" w14:textId="77777777" w:rsidTr="001E16C4">
        <w:tc>
          <w:tcPr>
            <w:tcW w:w="0" w:type="auto"/>
            <w:hideMark/>
          </w:tcPr>
          <w:p w14:paraId="2661657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17E4CD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Просмотр информации об акциях</w:t>
            </w:r>
          </w:p>
        </w:tc>
        <w:tc>
          <w:tcPr>
            <w:tcW w:w="0" w:type="auto"/>
            <w:hideMark/>
          </w:tcPr>
          <w:p w14:paraId="6555A57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Выбор раздела "Информация об активах", затем "Акции". Просмотр списка акций, переход между страницами, получение информации об отдельной акции.</w:t>
            </w:r>
          </w:p>
        </w:tc>
        <w:tc>
          <w:tcPr>
            <w:tcW w:w="0" w:type="auto"/>
            <w:hideMark/>
          </w:tcPr>
          <w:p w14:paraId="21B8F71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корректно отображает список акций, информация об акциях предоставляется без ошибок.</w:t>
            </w:r>
          </w:p>
        </w:tc>
      </w:tr>
      <w:tr w:rsidR="001E16C4" w:rsidRPr="001E16C4" w14:paraId="63B1AA63" w14:textId="77777777" w:rsidTr="001E16C4">
        <w:tc>
          <w:tcPr>
            <w:tcW w:w="0" w:type="auto"/>
            <w:hideMark/>
          </w:tcPr>
          <w:p w14:paraId="46A791C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25903BF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Поиск актива</w:t>
            </w:r>
          </w:p>
        </w:tc>
        <w:tc>
          <w:tcPr>
            <w:tcW w:w="0" w:type="auto"/>
            <w:hideMark/>
          </w:tcPr>
          <w:p w14:paraId="295A115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Использование функции поиска для нахождения актива по названию или тикеру.</w:t>
            </w:r>
          </w:p>
        </w:tc>
        <w:tc>
          <w:tcPr>
            <w:tcW w:w="0" w:type="auto"/>
            <w:hideMark/>
          </w:tcPr>
          <w:p w14:paraId="7F57BB1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находит и отображает соответствующие активы.</w:t>
            </w:r>
          </w:p>
        </w:tc>
      </w:tr>
      <w:tr w:rsidR="001E16C4" w:rsidRPr="001E16C4" w14:paraId="75512AD1" w14:textId="77777777" w:rsidTr="001E16C4">
        <w:tc>
          <w:tcPr>
            <w:tcW w:w="0" w:type="auto"/>
            <w:hideMark/>
          </w:tcPr>
          <w:p w14:paraId="31E27EF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92EA6B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6DBFCA5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При просмотре информации об активе выбор опции "Добавить в избранное".</w:t>
            </w:r>
          </w:p>
        </w:tc>
        <w:tc>
          <w:tcPr>
            <w:tcW w:w="0" w:type="auto"/>
            <w:hideMark/>
          </w:tcPr>
          <w:p w14:paraId="71C3884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добавление актива в избранное.</w:t>
            </w:r>
          </w:p>
        </w:tc>
      </w:tr>
      <w:tr w:rsidR="001E16C4" w:rsidRPr="001E16C4" w14:paraId="4AABB13F" w14:textId="77777777" w:rsidTr="001E16C4">
        <w:tc>
          <w:tcPr>
            <w:tcW w:w="0" w:type="auto"/>
            <w:hideMark/>
          </w:tcPr>
          <w:p w14:paraId="45E4985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DB4807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40B2418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Выбор раздела "Избранные активы", просмотр списка избранных активов.</w:t>
            </w:r>
          </w:p>
        </w:tc>
        <w:tc>
          <w:tcPr>
            <w:tcW w:w="0" w:type="auto"/>
            <w:hideMark/>
          </w:tcPr>
          <w:p w14:paraId="1188DDA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отображает корректный список избранных активов.</w:t>
            </w:r>
          </w:p>
        </w:tc>
      </w:tr>
      <w:tr w:rsidR="001E16C4" w:rsidRPr="001E16C4" w14:paraId="3C7461AB" w14:textId="77777777" w:rsidTr="001E16C4">
        <w:tc>
          <w:tcPr>
            <w:tcW w:w="0" w:type="auto"/>
            <w:hideMark/>
          </w:tcPr>
          <w:p w14:paraId="37BBA17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42E3B6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6CAAC5B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 разделе "Настройки бота" изменение часового пояса.</w:t>
            </w:r>
          </w:p>
        </w:tc>
        <w:tc>
          <w:tcPr>
            <w:tcW w:w="0" w:type="auto"/>
            <w:hideMark/>
          </w:tcPr>
          <w:p w14:paraId="6E6F3C9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изменение часового пояса, последующие данные отображаются с учетом новой настройки.</w:t>
            </w:r>
          </w:p>
        </w:tc>
      </w:tr>
      <w:tr w:rsidR="001E16C4" w:rsidRPr="001E16C4" w14:paraId="4E59ED5A" w14:textId="77777777" w:rsidTr="001E16C4">
        <w:tc>
          <w:tcPr>
            <w:tcW w:w="0" w:type="auto"/>
            <w:hideMark/>
          </w:tcPr>
          <w:p w14:paraId="57D3BDDA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127412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Настройка базовой валюты</w:t>
            </w:r>
          </w:p>
        </w:tc>
        <w:tc>
          <w:tcPr>
            <w:tcW w:w="0" w:type="auto"/>
            <w:hideMark/>
          </w:tcPr>
          <w:p w14:paraId="09FADFF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Изменение базовой валюты через настройки бота.</w:t>
            </w:r>
          </w:p>
        </w:tc>
        <w:tc>
          <w:tcPr>
            <w:tcW w:w="0" w:type="auto"/>
            <w:hideMark/>
          </w:tcPr>
          <w:p w14:paraId="786ED12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изменение базовой валюты, цены активов отображаются в выбранной валюте.</w:t>
            </w:r>
          </w:p>
        </w:tc>
      </w:tr>
      <w:tr w:rsidR="001E16C4" w:rsidRPr="001E16C4" w14:paraId="5AD1CA77" w14:textId="77777777" w:rsidTr="001E16C4">
        <w:tc>
          <w:tcPr>
            <w:tcW w:w="0" w:type="auto"/>
            <w:hideMark/>
          </w:tcPr>
          <w:p w14:paraId="6AF3740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8B724A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Подписка на изменения цен</w:t>
            </w:r>
          </w:p>
        </w:tc>
        <w:tc>
          <w:tcPr>
            <w:tcW w:w="0" w:type="auto"/>
            <w:hideMark/>
          </w:tcPr>
          <w:p w14:paraId="4507160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При просмотре информации об активе выбор опции "Подписаться на изменения цены".</w:t>
            </w:r>
          </w:p>
        </w:tc>
        <w:tc>
          <w:tcPr>
            <w:tcW w:w="0" w:type="auto"/>
            <w:hideMark/>
          </w:tcPr>
          <w:p w14:paraId="3BE4FD2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подписку, пользователь получает уведомления при изменении цены актива.</w:t>
            </w:r>
          </w:p>
        </w:tc>
      </w:tr>
      <w:tr w:rsidR="001E16C4" w:rsidRPr="001E16C4" w14:paraId="618128AE" w14:textId="77777777" w:rsidTr="001E16C4">
        <w:tc>
          <w:tcPr>
            <w:tcW w:w="0" w:type="auto"/>
            <w:hideMark/>
          </w:tcPr>
          <w:p w14:paraId="3D5121A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C83F4A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Установка ценового уровня</w:t>
            </w:r>
          </w:p>
        </w:tc>
        <w:tc>
          <w:tcPr>
            <w:tcW w:w="0" w:type="auto"/>
            <w:hideMark/>
          </w:tcPr>
          <w:p w14:paraId="1D4CA7D8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Установка оповещения при достижении определенного ценового уровня или процента изменения.</w:t>
            </w:r>
          </w:p>
        </w:tc>
        <w:tc>
          <w:tcPr>
            <w:tcW w:w="0" w:type="auto"/>
            <w:hideMark/>
          </w:tcPr>
          <w:p w14:paraId="20CFDDEA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установку, пользователь получает уведомление при достижении уровня.</w:t>
            </w:r>
          </w:p>
        </w:tc>
      </w:tr>
      <w:tr w:rsidR="001E16C4" w:rsidRPr="001E16C4" w14:paraId="37055FD7" w14:textId="77777777" w:rsidTr="001E16C4">
        <w:tc>
          <w:tcPr>
            <w:tcW w:w="0" w:type="auto"/>
            <w:hideMark/>
          </w:tcPr>
          <w:p w14:paraId="330290C6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478D58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2AA518A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При просмотре информации об активе выбор опции "Показать график", выбор периода.</w:t>
            </w:r>
          </w:p>
        </w:tc>
        <w:tc>
          <w:tcPr>
            <w:tcW w:w="0" w:type="auto"/>
            <w:hideMark/>
          </w:tcPr>
          <w:p w14:paraId="1AAE97E1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отображает график ценового движения актива за выбранный период.</w:t>
            </w:r>
          </w:p>
        </w:tc>
      </w:tr>
      <w:tr w:rsidR="001E16C4" w:rsidRPr="001E16C4" w14:paraId="15CDBBEE" w14:textId="77777777" w:rsidTr="001E16C4">
        <w:tc>
          <w:tcPr>
            <w:tcW w:w="0" w:type="auto"/>
            <w:hideMark/>
          </w:tcPr>
          <w:p w14:paraId="643A916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5E9BFAA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Отмена подписки и удаление ценовых уровней</w:t>
            </w:r>
          </w:p>
        </w:tc>
        <w:tc>
          <w:tcPr>
            <w:tcW w:w="0" w:type="auto"/>
            <w:hideMark/>
          </w:tcPr>
          <w:p w14:paraId="636AB805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Отписка от изменений цены и удаление установленных ценовых уровней.</w:t>
            </w:r>
          </w:p>
        </w:tc>
        <w:tc>
          <w:tcPr>
            <w:tcW w:w="0" w:type="auto"/>
            <w:hideMark/>
          </w:tcPr>
          <w:p w14:paraId="10227AC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подтверждает действия, пользователь перестает получать соответствующие уведомления.</w:t>
            </w:r>
          </w:p>
        </w:tc>
      </w:tr>
      <w:tr w:rsidR="001E16C4" w:rsidRPr="001E16C4" w14:paraId="4FB4347F" w14:textId="77777777" w:rsidTr="001E16C4">
        <w:tc>
          <w:tcPr>
            <w:tcW w:w="0" w:type="auto"/>
            <w:hideMark/>
          </w:tcPr>
          <w:p w14:paraId="10AF487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2F7AEC9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пагинации</w:t>
            </w:r>
          </w:p>
        </w:tc>
        <w:tc>
          <w:tcPr>
            <w:tcW w:w="0" w:type="auto"/>
            <w:hideMark/>
          </w:tcPr>
          <w:p w14:paraId="19D453E0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 xml:space="preserve">Навигация по спискам активов с большим количеством элементов, </w:t>
            </w:r>
            <w:r w:rsidRPr="001E16C4">
              <w:rPr>
                <w:rFonts w:eastAsia="Times New Roman" w:cs="Times New Roman"/>
                <w:szCs w:val="24"/>
              </w:rPr>
              <w:lastRenderedPageBreak/>
              <w:t>использование кнопок "Вперед" и "Назад".</w:t>
            </w:r>
          </w:p>
        </w:tc>
        <w:tc>
          <w:tcPr>
            <w:tcW w:w="0" w:type="auto"/>
            <w:hideMark/>
          </w:tcPr>
          <w:p w14:paraId="01A27020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lastRenderedPageBreak/>
              <w:t>Бот корректно перемещается между страницами списков.</w:t>
            </w:r>
          </w:p>
        </w:tc>
      </w:tr>
      <w:tr w:rsidR="001E16C4" w:rsidRPr="001E16C4" w14:paraId="6CCD685C" w14:textId="77777777" w:rsidTr="001E16C4">
        <w:tc>
          <w:tcPr>
            <w:tcW w:w="0" w:type="auto"/>
            <w:hideMark/>
          </w:tcPr>
          <w:p w14:paraId="4F4EC0C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1B478DE2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стабильности</w:t>
            </w:r>
          </w:p>
        </w:tc>
        <w:tc>
          <w:tcPr>
            <w:tcW w:w="0" w:type="auto"/>
            <w:hideMark/>
          </w:tcPr>
          <w:p w14:paraId="231AD1EC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Отправка множественных запросов к боту, проверка его реакции на быстрые последовательные действия.</w:t>
            </w:r>
          </w:p>
        </w:tc>
        <w:tc>
          <w:tcPr>
            <w:tcW w:w="0" w:type="auto"/>
            <w:hideMark/>
          </w:tcPr>
          <w:p w14:paraId="56F414C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работает стабильно, без задержек и ошибок.</w:t>
            </w:r>
          </w:p>
        </w:tc>
      </w:tr>
      <w:tr w:rsidR="001E16C4" w:rsidRPr="001E16C4" w14:paraId="403F4A6B" w14:textId="77777777" w:rsidTr="001E16C4">
        <w:tc>
          <w:tcPr>
            <w:tcW w:w="0" w:type="auto"/>
            <w:hideMark/>
          </w:tcPr>
          <w:p w14:paraId="1F29845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16C7AFD7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на разных устройствах</w:t>
            </w:r>
          </w:p>
        </w:tc>
        <w:tc>
          <w:tcPr>
            <w:tcW w:w="0" w:type="auto"/>
            <w:hideMark/>
          </w:tcPr>
          <w:p w14:paraId="05B18C9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Проверка работы бота на мобильных устройствах (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iOS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Android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 xml:space="preserve">) и ПК (Windows, 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macOS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 xml:space="preserve">) с разными версиями </w:t>
            </w:r>
            <w:proofErr w:type="spellStart"/>
            <w:r w:rsidRPr="001E16C4">
              <w:rPr>
                <w:rFonts w:eastAsia="Times New Roman" w:cs="Times New Roman"/>
                <w:szCs w:val="24"/>
              </w:rPr>
              <w:t>Telegram</w:t>
            </w:r>
            <w:proofErr w:type="spellEnd"/>
            <w:r w:rsidRPr="001E16C4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076B739F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функционирует корректно на всех тестируемых устройствах.</w:t>
            </w:r>
          </w:p>
        </w:tc>
      </w:tr>
      <w:tr w:rsidR="001E16C4" w:rsidRPr="001E16C4" w14:paraId="1382DB40" w14:textId="77777777" w:rsidTr="001E16C4">
        <w:tc>
          <w:tcPr>
            <w:tcW w:w="0" w:type="auto"/>
            <w:hideMark/>
          </w:tcPr>
          <w:p w14:paraId="5716B26D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1CC7EB59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Тестирование безопасности</w:t>
            </w:r>
          </w:p>
        </w:tc>
        <w:tc>
          <w:tcPr>
            <w:tcW w:w="0" w:type="auto"/>
            <w:hideMark/>
          </w:tcPr>
          <w:p w14:paraId="3C9C7073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Ввод некорректных или опасных данных (например, специальных символов, скриптов) в поля ввода.</w:t>
            </w:r>
          </w:p>
        </w:tc>
        <w:tc>
          <w:tcPr>
            <w:tcW w:w="0" w:type="auto"/>
            <w:hideMark/>
          </w:tcPr>
          <w:p w14:paraId="5892D1AE" w14:textId="77777777" w:rsidR="001E16C4" w:rsidRPr="001E16C4" w:rsidRDefault="001E16C4" w:rsidP="001E16C4">
            <w:pPr>
              <w:ind w:right="-74" w:firstLine="18"/>
              <w:rPr>
                <w:rFonts w:eastAsia="Times New Roman" w:cs="Times New Roman"/>
                <w:szCs w:val="24"/>
              </w:rPr>
            </w:pPr>
            <w:r w:rsidRPr="001E16C4">
              <w:rPr>
                <w:rFonts w:eastAsia="Times New Roman" w:cs="Times New Roman"/>
                <w:szCs w:val="24"/>
              </w:rPr>
              <w:t>Бот обрабатывает некорректные данные без сбоев, обеспечивая безопасность.</w:t>
            </w:r>
          </w:p>
        </w:tc>
      </w:tr>
    </w:tbl>
    <w:p w14:paraId="62F330DF" w14:textId="1E21F454" w:rsidR="00DA4661" w:rsidRDefault="001E16C4" w:rsidP="001E16C4">
      <w:pPr>
        <w:ind w:firstLine="709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p w14:paraId="1A2C531A" w14:textId="714AD9FC" w:rsidR="00A849D6" w:rsidRPr="006C542E" w:rsidRDefault="0048696F" w:rsidP="00F342E1">
      <w:pPr>
        <w:pStyle w:val="1"/>
      </w:pPr>
      <w:bookmarkStart w:id="7" w:name="_Toc182758779"/>
      <w:r>
        <w:lastRenderedPageBreak/>
        <w:t>Требования по испытаниям программных средств</w:t>
      </w:r>
      <w:bookmarkEnd w:id="7"/>
    </w:p>
    <w:p w14:paraId="7B4E56D8" w14:textId="6723DE79" w:rsidR="004E1AA6" w:rsidRPr="007E6942" w:rsidRDefault="007E6942" w:rsidP="004E1AA6">
      <w:r w:rsidRPr="007E6942">
        <w:t xml:space="preserve">Испытания программных средств </w:t>
      </w:r>
      <w:proofErr w:type="spellStart"/>
      <w:r w:rsidRPr="007E6942">
        <w:t>Telegram</w:t>
      </w:r>
      <w:proofErr w:type="spellEnd"/>
      <w:r w:rsidRPr="007E6942">
        <w:t>-бота для мониторинга рыночных активов проводятся в рамках функционального и нагрузочного тестирования. Других требований к испытаниям программных средств бота не предъявляется.</w:t>
      </w:r>
    </w:p>
    <w:p w14:paraId="6D5EDA49" w14:textId="6AE923D8" w:rsidR="0048696F" w:rsidRDefault="0048696F" w:rsidP="004E1AA6"/>
    <w:p w14:paraId="0D110318" w14:textId="3A5C1F57" w:rsidR="0048696F" w:rsidRPr="004E1AA6" w:rsidRDefault="0048696F" w:rsidP="00F342E1">
      <w:pPr>
        <w:pStyle w:val="1"/>
      </w:pPr>
      <w:bookmarkStart w:id="8" w:name="_Toc182758780"/>
      <w:r>
        <w:lastRenderedPageBreak/>
        <w:t>Перечень работ, проводимых после завершения испытаний</w:t>
      </w:r>
      <w:bookmarkEnd w:id="8"/>
    </w:p>
    <w:p w14:paraId="107CFDF9" w14:textId="48515D10" w:rsidR="004E1AA6" w:rsidRDefault="005D1B5B" w:rsidP="004E1AA6">
      <w:r>
        <w:t>По результатам испытаний делается заключение о соответствии Telegram-бота требованиям технического задания и возможности его использования клиентами. При необходимости проводится доработка программных средств и документации.</w:t>
      </w:r>
    </w:p>
    <w:p w14:paraId="746C1A2F" w14:textId="436A4C41" w:rsidR="005D1B5B" w:rsidRDefault="005D1B5B" w:rsidP="004E1AA6"/>
    <w:p w14:paraId="5FFC2DC2" w14:textId="1C410D75" w:rsidR="005D1B5B" w:rsidRDefault="005D1B5B" w:rsidP="004E1AA6"/>
    <w:p w14:paraId="29A0AF34" w14:textId="070D479F" w:rsidR="005D1B5B" w:rsidRDefault="005D1B5B" w:rsidP="004E1AA6"/>
    <w:p w14:paraId="5FCE1B83" w14:textId="4174B89E" w:rsidR="005D1B5B" w:rsidRPr="004E1AA6" w:rsidRDefault="005D1B5B" w:rsidP="00F342E1">
      <w:pPr>
        <w:pStyle w:val="1"/>
      </w:pPr>
      <w:bookmarkStart w:id="9" w:name="_Toc182758781"/>
      <w:r>
        <w:lastRenderedPageBreak/>
        <w:t>Метрологическое обеспечение испытаний</w:t>
      </w:r>
      <w:bookmarkEnd w:id="9"/>
      <w:r>
        <w:t xml:space="preserve"> </w:t>
      </w:r>
    </w:p>
    <w:p w14:paraId="01025C91" w14:textId="7862A6C6" w:rsidR="005D1B5B" w:rsidRPr="007E6942" w:rsidRDefault="007E6942" w:rsidP="005D1B5B">
      <w:r w:rsidRPr="007E6942">
        <w:t xml:space="preserve">Программа испытаний </w:t>
      </w:r>
      <w:proofErr w:type="spellStart"/>
      <w:r w:rsidRPr="007E6942">
        <w:t>Telegram</w:t>
      </w:r>
      <w:proofErr w:type="spellEnd"/>
      <w:r w:rsidRPr="007E6942">
        <w:t>-бота для мониторинга рыночных активов не требует использования специализированного измерительного оборудования</w:t>
      </w:r>
      <w:r w:rsidR="005D1B5B" w:rsidRPr="007E6942">
        <w:t>.</w:t>
      </w:r>
    </w:p>
    <w:p w14:paraId="682BEA67" w14:textId="77CC5811" w:rsidR="005D1B5B" w:rsidRDefault="005D1B5B" w:rsidP="005D1B5B"/>
    <w:p w14:paraId="52121912" w14:textId="7C8D973F" w:rsidR="005D1B5B" w:rsidRPr="004E1AA6" w:rsidRDefault="005D1B5B" w:rsidP="00F342E1">
      <w:pPr>
        <w:pStyle w:val="1"/>
      </w:pPr>
      <w:bookmarkStart w:id="10" w:name="_Toc182758782"/>
      <w:r>
        <w:lastRenderedPageBreak/>
        <w:t>Отчетность</w:t>
      </w:r>
      <w:bookmarkEnd w:id="10"/>
      <w:r>
        <w:t xml:space="preserve"> </w:t>
      </w:r>
    </w:p>
    <w:p w14:paraId="1B58B683" w14:textId="1B847CA6" w:rsidR="005D1B5B" w:rsidRDefault="005D1B5B" w:rsidP="005D1B5B">
      <w:r>
        <w:t>Результаты испытаний Telegram-бота фиксируются в протоколах, которые включают следующие разделы:</w:t>
      </w:r>
    </w:p>
    <w:p w14:paraId="44AEBB0E" w14:textId="20D48F98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 xml:space="preserve">Назначение испытаний и номер раздела требований ТЗ </w:t>
      </w:r>
      <w:r w:rsidR="00BB2B37">
        <w:t>для</w:t>
      </w:r>
      <w:r>
        <w:t xml:space="preserve"> бота, по которому проводят испытание</w:t>
      </w:r>
      <w:r w:rsidR="00BB2B37">
        <w:t>.</w:t>
      </w:r>
    </w:p>
    <w:p w14:paraId="3415E2D1" w14:textId="243BADB2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Состав технических и программных средств, используемых при испытаниях</w:t>
      </w:r>
      <w:r w:rsidR="00BB2B37">
        <w:t>.</w:t>
      </w:r>
    </w:p>
    <w:p w14:paraId="4888397A" w14:textId="677E515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Указание методик, в соответствии с которыми проводились испытания, обработка и оценка результатов</w:t>
      </w:r>
      <w:r w:rsidR="00BB2B37">
        <w:t>.</w:t>
      </w:r>
    </w:p>
    <w:p w14:paraId="1834BCCC" w14:textId="66DD62AA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Условия проведения испытаний и характеристики исходных данных</w:t>
      </w:r>
      <w:r w:rsidR="00BB2B37">
        <w:t>.</w:t>
      </w:r>
    </w:p>
    <w:p w14:paraId="7BD1AA58" w14:textId="5941716B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Средства хранения и условия доступа к тестирующе</w:t>
      </w:r>
      <w:r w:rsidR="00BB2B37">
        <w:t>й программе.</w:t>
      </w:r>
    </w:p>
    <w:p w14:paraId="163C6741" w14:textId="29D3C5AD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Обобщённые результаты испытаний</w:t>
      </w:r>
      <w:r w:rsidR="00BB2B37">
        <w:t>.</w:t>
      </w:r>
    </w:p>
    <w:p w14:paraId="239832E1" w14:textId="0F9AD3F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Выводы о результатах испытаний и соответствии бота требованиям технического задания.</w:t>
      </w:r>
    </w:p>
    <w:p w14:paraId="4E0C3273" w14:textId="07A6429F" w:rsidR="005D1B5B" w:rsidRDefault="005D1B5B" w:rsidP="00BB2B37">
      <w:pPr>
        <w:spacing w:before="0"/>
        <w:ind w:firstLine="709"/>
      </w:pPr>
      <w:r>
        <w:t>В протоколах также могут быть зафиксированы замечания пользователей и тестировщиков по удобству эксплуатации Telegram-бота.</w:t>
      </w:r>
    </w:p>
    <w:p w14:paraId="755B7E88" w14:textId="46D5155E" w:rsidR="005D1B5B" w:rsidRPr="001B4EA1" w:rsidRDefault="001B4EA1" w:rsidP="005D1B5B">
      <w:r w:rsidRPr="001B4EA1">
        <w:t xml:space="preserve">Этап проведения предварительных испытаний завершается оформлением акта о результатах предварительных и приемочных испытаний </w:t>
      </w:r>
      <w:proofErr w:type="spellStart"/>
      <w:r w:rsidRPr="001B4EA1">
        <w:t>Telegram</w:t>
      </w:r>
      <w:proofErr w:type="spellEnd"/>
      <w:r w:rsidRPr="001B4EA1">
        <w:t>-бота для мониторинга рыночных активов.</w:t>
      </w:r>
    </w:p>
    <w:p w14:paraId="2B8C1B9E" w14:textId="390C49A6" w:rsidR="005D1B5B" w:rsidRDefault="005D1B5B" w:rsidP="005D1B5B"/>
    <w:p w14:paraId="27724990" w14:textId="77777777" w:rsidR="005D1B5B" w:rsidRPr="005D1B5B" w:rsidRDefault="005D1B5B" w:rsidP="005D1B5B"/>
    <w:p w14:paraId="6E453DDC" w14:textId="77777777" w:rsidR="005D1B5B" w:rsidRDefault="005D1B5B" w:rsidP="005D1B5B">
      <w:pPr>
        <w:pStyle w:val="10"/>
        <w:numPr>
          <w:ilvl w:val="0"/>
          <w:numId w:val="0"/>
        </w:numPr>
        <w:ind w:left="709"/>
      </w:pPr>
    </w:p>
    <w:bookmarkEnd w:id="1"/>
    <w:p w14:paraId="7B1B025A" w14:textId="0161BD19" w:rsidR="00AB286F" w:rsidRDefault="00AB286F" w:rsidP="005D1B5B">
      <w:pPr>
        <w:ind w:firstLine="0"/>
      </w:pPr>
    </w:p>
    <w:p w14:paraId="1DA01634" w14:textId="409B530B" w:rsidR="005D1B5B" w:rsidRDefault="005D1B5B" w:rsidP="005D1B5B">
      <w:pPr>
        <w:ind w:firstLine="0"/>
      </w:pPr>
    </w:p>
    <w:p w14:paraId="21CDAEC8" w14:textId="6AB6E3B4" w:rsidR="005D1B5B" w:rsidRDefault="005D1B5B" w:rsidP="005D1B5B">
      <w:pPr>
        <w:ind w:firstLine="0"/>
      </w:pPr>
    </w:p>
    <w:p w14:paraId="054A6150" w14:textId="1183E347" w:rsidR="005D1B5B" w:rsidRDefault="005D1B5B" w:rsidP="005D1B5B">
      <w:pPr>
        <w:ind w:firstLine="0"/>
      </w:pPr>
    </w:p>
    <w:p w14:paraId="0BB2CA87" w14:textId="65104534" w:rsidR="005D1B5B" w:rsidRDefault="005D1B5B" w:rsidP="005D1B5B">
      <w:pPr>
        <w:ind w:firstLine="0"/>
      </w:pPr>
    </w:p>
    <w:p w14:paraId="3C3BC384" w14:textId="5BC880CF" w:rsidR="005D1B5B" w:rsidRDefault="005D1B5B" w:rsidP="005D1B5B">
      <w:pPr>
        <w:ind w:firstLine="0"/>
      </w:pPr>
    </w:p>
    <w:p w14:paraId="7660D3ED" w14:textId="7BAF1498" w:rsidR="005D1B5B" w:rsidRDefault="005D1B5B" w:rsidP="005D1B5B">
      <w:pPr>
        <w:ind w:firstLine="0"/>
      </w:pPr>
    </w:p>
    <w:p w14:paraId="714C68FB" w14:textId="77777777" w:rsidR="00F342E1" w:rsidRDefault="00F342E1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E1CB3F7" w14:textId="28BCE290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14:paraId="2885D728" w14:textId="77777777" w:rsidR="007E6942" w:rsidRPr="007E6942" w:rsidRDefault="005D1B5B" w:rsidP="007E6942">
      <w:pPr>
        <w:ind w:left="708" w:firstLine="0"/>
        <w:jc w:val="center"/>
        <w:rPr>
          <w:rFonts w:cs="Times New Roman"/>
          <w:b/>
          <w:bCs/>
          <w:szCs w:val="24"/>
        </w:rPr>
      </w:pPr>
      <w:r w:rsidRPr="007E6942">
        <w:rPr>
          <w:rFonts w:cs="Times New Roman"/>
          <w:b/>
          <w:bCs/>
        </w:rPr>
        <w:t xml:space="preserve">Предварительных и приемочных испытаний </w:t>
      </w:r>
      <w:r w:rsidR="007E6942" w:rsidRPr="007E6942">
        <w:rPr>
          <w:rFonts w:cs="Times New Roman"/>
          <w:b/>
          <w:bCs/>
          <w:szCs w:val="24"/>
        </w:rPr>
        <w:t>«</w:t>
      </w:r>
      <w:proofErr w:type="spellStart"/>
      <w:r w:rsidR="007E6942" w:rsidRPr="007E6942">
        <w:rPr>
          <w:rFonts w:cs="Times New Roman"/>
          <w:b/>
          <w:bCs/>
          <w:szCs w:val="24"/>
        </w:rPr>
        <w:t>Telegram</w:t>
      </w:r>
      <w:proofErr w:type="spellEnd"/>
      <w:r w:rsidR="007E6942" w:rsidRPr="007E6942">
        <w:rPr>
          <w:rFonts w:cs="Times New Roman"/>
          <w:b/>
          <w:bCs/>
          <w:szCs w:val="24"/>
        </w:rPr>
        <w:t>-бот для просмотра информации о рыночных активах»</w:t>
      </w:r>
    </w:p>
    <w:p w14:paraId="3E30EA1D" w14:textId="319BD92D" w:rsidR="005D1B5B" w:rsidRPr="00946D85" w:rsidRDefault="005D1B5B" w:rsidP="00BB2B37">
      <w:pPr>
        <w:ind w:firstLine="0"/>
        <w:jc w:val="center"/>
        <w:rPr>
          <w:rFonts w:cs="Times New Roman"/>
        </w:rPr>
      </w:pPr>
    </w:p>
    <w:p w14:paraId="75923D23" w14:textId="77777777" w:rsidR="005D1B5B" w:rsidRPr="00946D85" w:rsidRDefault="005D1B5B" w:rsidP="005D1B5B">
      <w:pPr>
        <w:jc w:val="center"/>
        <w:rPr>
          <w:rFonts w:cs="Times New Roman"/>
          <w:b/>
          <w:bCs/>
        </w:rPr>
      </w:pPr>
    </w:p>
    <w:p w14:paraId="265529C3" w14:textId="66CB9AF7" w:rsidR="004B7723" w:rsidRPr="007E6942" w:rsidRDefault="004B7723" w:rsidP="007E6942">
      <w:pPr>
        <w:ind w:left="708" w:firstLine="0"/>
        <w:rPr>
          <w:rFonts w:cs="Times New Roman"/>
          <w:szCs w:val="24"/>
        </w:rPr>
      </w:pPr>
      <w:r w:rsidRPr="004B7723">
        <w:t>В соответствии с требованиями технического задания были проведены испытания</w:t>
      </w:r>
      <w:r w:rsidR="007E6942" w:rsidRPr="007E6942">
        <w:t xml:space="preserve"> </w:t>
      </w:r>
      <w:r w:rsidR="007E6942" w:rsidRPr="007E6942">
        <w:rPr>
          <w:rFonts w:cs="Times New Roman"/>
          <w:szCs w:val="24"/>
        </w:rPr>
        <w:t>«</w:t>
      </w:r>
      <w:proofErr w:type="spellStart"/>
      <w:r w:rsidR="007E6942" w:rsidRPr="007E6942">
        <w:rPr>
          <w:rFonts w:cs="Times New Roman"/>
          <w:szCs w:val="24"/>
        </w:rPr>
        <w:t>Telegram</w:t>
      </w:r>
      <w:proofErr w:type="spellEnd"/>
      <w:r w:rsidR="007E6942" w:rsidRPr="007E6942">
        <w:rPr>
          <w:rFonts w:cs="Times New Roman"/>
          <w:szCs w:val="24"/>
        </w:rPr>
        <w:t xml:space="preserve">-бот для просмотра информации о рыночных </w:t>
      </w:r>
      <w:proofErr w:type="spellStart"/>
      <w:proofErr w:type="gramStart"/>
      <w:r w:rsidR="007E6942" w:rsidRPr="007E6942">
        <w:rPr>
          <w:rFonts w:cs="Times New Roman"/>
          <w:szCs w:val="24"/>
        </w:rPr>
        <w:t>активах»</w:t>
      </w:r>
      <w:r w:rsidRPr="004B7723">
        <w:t>в</w:t>
      </w:r>
      <w:proofErr w:type="spellEnd"/>
      <w:proofErr w:type="gramEnd"/>
      <w:r w:rsidRPr="004B7723">
        <w:t xml:space="preserve"> соответствии с утвержденной «Программой и методикой испытаний».</w:t>
      </w:r>
    </w:p>
    <w:p w14:paraId="7018F187" w14:textId="17EAD0B3" w:rsidR="005D1B5B" w:rsidRPr="00946D85" w:rsidRDefault="005D1B5B" w:rsidP="005D1B5B">
      <w:pPr>
        <w:pStyle w:val="aff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07F6C913" w14:textId="2C2FE34D" w:rsidR="005D1B5B" w:rsidRDefault="005D1B5B" w:rsidP="005D1B5B">
      <w:pPr>
        <w:pStyle w:val="aff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442FC30F" w14:textId="775AF83A" w:rsidR="004B7723" w:rsidRDefault="004B7723" w:rsidP="005D1B5B">
      <w:pPr>
        <w:pStyle w:val="aff"/>
        <w:rPr>
          <w:sz w:val="24"/>
        </w:rPr>
      </w:pPr>
    </w:p>
    <w:p w14:paraId="77F1CAD8" w14:textId="29ABA23F" w:rsidR="004B7723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2 – Общие сведения </w:t>
      </w:r>
      <w:r w:rsidR="008D6FC3">
        <w:rPr>
          <w:sz w:val="24"/>
        </w:rPr>
        <w:t>об испытаниях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4B7723" w:rsidRPr="00946D85" w14:paraId="37A025A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813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9CEE" w14:textId="5764C19A" w:rsidR="004B7723" w:rsidRPr="00946D85" w:rsidRDefault="00075EA1" w:rsidP="00075EA1">
            <w:pPr>
              <w:ind w:firstLine="709"/>
              <w:jc w:val="left"/>
              <w:rPr>
                <w:rFonts w:cs="Times New Roman"/>
              </w:rPr>
            </w:pPr>
            <w:proofErr w:type="spellStart"/>
            <w:r w:rsidRPr="00075EA1">
              <w:rPr>
                <w:rFonts w:cs="Times New Roman"/>
                <w:b/>
              </w:rPr>
              <w:t>Telegram</w:t>
            </w:r>
            <w:proofErr w:type="spellEnd"/>
            <w:r w:rsidRPr="00075EA1">
              <w:rPr>
                <w:rFonts w:cs="Times New Roman"/>
                <w:b/>
              </w:rPr>
              <w:t>-бот для мониторинга рыночных активов</w:t>
            </w:r>
          </w:p>
        </w:tc>
      </w:tr>
      <w:tr w:rsidR="004B7723" w:rsidRPr="00946D85" w14:paraId="292CD850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19E0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95DC" w14:textId="77777777" w:rsidR="004B7723" w:rsidRPr="00946D85" w:rsidRDefault="004B7723" w:rsidP="00A21B29">
            <w:pPr>
              <w:rPr>
                <w:rFonts w:cs="Times New Roman"/>
              </w:rPr>
            </w:pPr>
            <w:proofErr w:type="gramStart"/>
            <w:r w:rsidRPr="00946D85">
              <w:rPr>
                <w:rFonts w:cs="Times New Roman"/>
              </w:rPr>
              <w:t xml:space="preserve">«  </w:t>
            </w:r>
            <w:proofErr w:type="gramEnd"/>
            <w:r w:rsidRPr="00946D85">
              <w:rPr>
                <w:rFonts w:cs="Times New Roman"/>
              </w:rPr>
              <w:t xml:space="preserve">     »                       20__г.</w:t>
            </w:r>
          </w:p>
        </w:tc>
      </w:tr>
      <w:tr w:rsidR="004B7723" w:rsidRPr="00946D85" w14:paraId="7034B9D4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22A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1B93" w14:textId="77777777" w:rsidR="004B7723" w:rsidRPr="00946D85" w:rsidRDefault="004B7723" w:rsidP="00A21B29">
            <w:pPr>
              <w:snapToGrid w:val="0"/>
              <w:ind w:firstLine="143"/>
              <w:rPr>
                <w:rFonts w:cs="Times New Roman"/>
              </w:rPr>
            </w:pPr>
          </w:p>
        </w:tc>
      </w:tr>
      <w:tr w:rsidR="004B7723" w:rsidRPr="00946D85" w14:paraId="11F9A655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FBA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A5B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F68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4B7723" w:rsidRPr="00946D85" w14:paraId="1E7D4E4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BAD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277D1" w14:textId="765FDEFE" w:rsidR="004B7723" w:rsidRPr="00946D85" w:rsidRDefault="001B4EA1" w:rsidP="004B7723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Юдинцев</w:t>
            </w:r>
            <w:r w:rsidR="00BB2B3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Б</w:t>
            </w:r>
            <w:r w:rsidR="00BB2B37">
              <w:rPr>
                <w:rFonts w:cs="Times New Roman"/>
              </w:rPr>
              <w:t>.</w:t>
            </w:r>
            <w:r>
              <w:rPr>
                <w:rFonts w:cs="Times New Roman"/>
              </w:rPr>
              <w:t>С</w:t>
            </w:r>
            <w:r w:rsidR="00BB2B37">
              <w:rPr>
                <w:rFonts w:cs="Times New Roma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38C1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4B7723" w:rsidRPr="00946D85" w14:paraId="0D471A2D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ED30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F54D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3A8E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14:paraId="0F1BB914" w14:textId="77777777" w:rsidR="004B7723" w:rsidRPr="00946D85" w:rsidRDefault="004B7723" w:rsidP="005D1B5B">
      <w:pPr>
        <w:pStyle w:val="aff"/>
        <w:rPr>
          <w:sz w:val="24"/>
        </w:rPr>
      </w:pPr>
    </w:p>
    <w:p w14:paraId="218C894A" w14:textId="17DFF281" w:rsidR="005D1B5B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362"/>
        <w:gridCol w:w="2470"/>
        <w:gridCol w:w="1424"/>
        <w:gridCol w:w="2067"/>
        <w:gridCol w:w="3872"/>
      </w:tblGrid>
      <w:tr w:rsidR="007E6942" w:rsidRPr="007E6942" w14:paraId="1D1C6C78" w14:textId="77777777" w:rsidTr="007E6942">
        <w:tc>
          <w:tcPr>
            <w:tcW w:w="0" w:type="auto"/>
            <w:hideMark/>
          </w:tcPr>
          <w:p w14:paraId="1C1BA70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6BE3275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Шаг испытаний</w:t>
            </w:r>
          </w:p>
        </w:tc>
        <w:tc>
          <w:tcPr>
            <w:tcW w:w="0" w:type="auto"/>
            <w:hideMark/>
          </w:tcPr>
          <w:p w14:paraId="0469C54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№ пункта методики</w:t>
            </w:r>
          </w:p>
        </w:tc>
        <w:tc>
          <w:tcPr>
            <w:tcW w:w="0" w:type="auto"/>
            <w:hideMark/>
          </w:tcPr>
          <w:p w14:paraId="68C1C19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Отметка о прохождении (Да/Нет)</w:t>
            </w:r>
          </w:p>
        </w:tc>
        <w:tc>
          <w:tcPr>
            <w:tcW w:w="0" w:type="auto"/>
            <w:hideMark/>
          </w:tcPr>
          <w:p w14:paraId="6C2D337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b/>
                <w:bCs/>
                <w:szCs w:val="24"/>
              </w:rPr>
            </w:pPr>
            <w:r w:rsidRPr="007E6942">
              <w:rPr>
                <w:b/>
                <w:bCs/>
                <w:szCs w:val="24"/>
              </w:rPr>
              <w:t>Примечания</w:t>
            </w:r>
          </w:p>
        </w:tc>
      </w:tr>
      <w:tr w:rsidR="007E6942" w:rsidRPr="007E6942" w14:paraId="22628CF0" w14:textId="77777777" w:rsidTr="007E6942">
        <w:tc>
          <w:tcPr>
            <w:tcW w:w="0" w:type="auto"/>
            <w:hideMark/>
          </w:tcPr>
          <w:p w14:paraId="667A046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207777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Проверка документации</w:t>
            </w:r>
          </w:p>
        </w:tc>
        <w:tc>
          <w:tcPr>
            <w:tcW w:w="0" w:type="auto"/>
            <w:hideMark/>
          </w:tcPr>
          <w:p w14:paraId="2380370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8CCC79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3310B0F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Документация соответствует требованиям, содержит все необходимые разделы.</w:t>
            </w:r>
          </w:p>
        </w:tc>
      </w:tr>
      <w:tr w:rsidR="007E6942" w:rsidRPr="007E6942" w14:paraId="6CD299C4" w14:textId="77777777" w:rsidTr="007E6942">
        <w:tc>
          <w:tcPr>
            <w:tcW w:w="0" w:type="auto"/>
            <w:hideMark/>
          </w:tcPr>
          <w:p w14:paraId="39C5A16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DCE2B4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Инициализация бота</w:t>
            </w:r>
          </w:p>
        </w:tc>
        <w:tc>
          <w:tcPr>
            <w:tcW w:w="0" w:type="auto"/>
            <w:hideMark/>
          </w:tcPr>
          <w:p w14:paraId="195E755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7C7857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C57BBF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Бот приветствует пользователя и отображает главное меню.</w:t>
            </w:r>
          </w:p>
        </w:tc>
      </w:tr>
      <w:tr w:rsidR="007E6942" w:rsidRPr="007E6942" w14:paraId="3984B9C8" w14:textId="77777777" w:rsidTr="007E6942">
        <w:tc>
          <w:tcPr>
            <w:tcW w:w="0" w:type="auto"/>
            <w:hideMark/>
          </w:tcPr>
          <w:p w14:paraId="6661E66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4D083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Просмотр информации об акциях</w:t>
            </w:r>
          </w:p>
        </w:tc>
        <w:tc>
          <w:tcPr>
            <w:tcW w:w="0" w:type="auto"/>
            <w:hideMark/>
          </w:tcPr>
          <w:p w14:paraId="5E56E0F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601ABB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9255D9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Списки акций отображаются корректно, информация об акциях предоставляется без ошибок.</w:t>
            </w:r>
          </w:p>
        </w:tc>
      </w:tr>
      <w:tr w:rsidR="007E6942" w:rsidRPr="007E6942" w14:paraId="7F69B059" w14:textId="77777777" w:rsidTr="007E6942">
        <w:tc>
          <w:tcPr>
            <w:tcW w:w="0" w:type="auto"/>
            <w:hideMark/>
          </w:tcPr>
          <w:p w14:paraId="33D8098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1F2015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Поиск актива по тикеру</w:t>
            </w:r>
          </w:p>
        </w:tc>
        <w:tc>
          <w:tcPr>
            <w:tcW w:w="0" w:type="auto"/>
            <w:hideMark/>
          </w:tcPr>
          <w:p w14:paraId="3C295D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9FA0E8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D545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Поиск работает корректно, активы находятся по тикеру и названию.</w:t>
            </w:r>
          </w:p>
        </w:tc>
      </w:tr>
      <w:tr w:rsidR="007E6942" w:rsidRPr="007E6942" w14:paraId="2BE3F009" w14:textId="77777777" w:rsidTr="007E6942">
        <w:tc>
          <w:tcPr>
            <w:tcW w:w="0" w:type="auto"/>
            <w:hideMark/>
          </w:tcPr>
          <w:p w14:paraId="149F344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3AA4671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501305FD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4D99CB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B5D0DB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Актив успешно добавлен в избранное, бот подтверждает действие.</w:t>
            </w:r>
          </w:p>
        </w:tc>
      </w:tr>
      <w:tr w:rsidR="007E6942" w:rsidRPr="007E6942" w14:paraId="1D9D579E" w14:textId="77777777" w:rsidTr="007E6942">
        <w:tc>
          <w:tcPr>
            <w:tcW w:w="0" w:type="auto"/>
            <w:hideMark/>
          </w:tcPr>
          <w:p w14:paraId="627C58D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7692C8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78DF5ED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C461F5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92E3B1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Список избранных активов отображается правильно.</w:t>
            </w:r>
          </w:p>
        </w:tc>
      </w:tr>
      <w:tr w:rsidR="007E6942" w:rsidRPr="007E6942" w14:paraId="5A9362DB" w14:textId="77777777" w:rsidTr="007E6942">
        <w:tc>
          <w:tcPr>
            <w:tcW w:w="0" w:type="auto"/>
            <w:hideMark/>
          </w:tcPr>
          <w:p w14:paraId="38370AB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2A2B87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278A961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AAD2F20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30F5A3A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Часовой пояс изменен, данные отображаются с учетом новой настройки.</w:t>
            </w:r>
          </w:p>
        </w:tc>
      </w:tr>
      <w:tr w:rsidR="007E6942" w:rsidRPr="007E6942" w14:paraId="797F3F8B" w14:textId="77777777" w:rsidTr="007E6942">
        <w:tc>
          <w:tcPr>
            <w:tcW w:w="0" w:type="auto"/>
            <w:hideMark/>
          </w:tcPr>
          <w:p w14:paraId="63443FB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C4CB58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Настройка базовой валюты</w:t>
            </w:r>
          </w:p>
        </w:tc>
        <w:tc>
          <w:tcPr>
            <w:tcW w:w="0" w:type="auto"/>
            <w:hideMark/>
          </w:tcPr>
          <w:p w14:paraId="35DDE84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D24772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1AFD10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Базовая валюта изменена, цены отображаются в выбранной валюте.</w:t>
            </w:r>
          </w:p>
        </w:tc>
      </w:tr>
      <w:tr w:rsidR="007E6942" w:rsidRPr="007E6942" w14:paraId="7EEEC059" w14:textId="77777777" w:rsidTr="007E6942">
        <w:tc>
          <w:tcPr>
            <w:tcW w:w="0" w:type="auto"/>
            <w:hideMark/>
          </w:tcPr>
          <w:p w14:paraId="21B5A37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04D02B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Подписка на изменения цен</w:t>
            </w:r>
          </w:p>
        </w:tc>
        <w:tc>
          <w:tcPr>
            <w:tcW w:w="0" w:type="auto"/>
            <w:hideMark/>
          </w:tcPr>
          <w:p w14:paraId="356D20C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6907D3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0217768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Подписка оформлена, уведомления поступают при изменении цены актива.</w:t>
            </w:r>
          </w:p>
        </w:tc>
      </w:tr>
      <w:tr w:rsidR="007E6942" w:rsidRPr="007E6942" w14:paraId="41DF8E91" w14:textId="77777777" w:rsidTr="007E6942">
        <w:tc>
          <w:tcPr>
            <w:tcW w:w="0" w:type="auto"/>
            <w:hideMark/>
          </w:tcPr>
          <w:p w14:paraId="285601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0694DB0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Установка ценового уровня</w:t>
            </w:r>
          </w:p>
        </w:tc>
        <w:tc>
          <w:tcPr>
            <w:tcW w:w="0" w:type="auto"/>
            <w:hideMark/>
          </w:tcPr>
          <w:p w14:paraId="17A2A3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5678C8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086791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Ценовой уровень установлен, уведомление получено при достижении уровня.</w:t>
            </w:r>
          </w:p>
        </w:tc>
      </w:tr>
      <w:tr w:rsidR="007E6942" w:rsidRPr="007E6942" w14:paraId="4B8F4D5C" w14:textId="77777777" w:rsidTr="007E6942">
        <w:tc>
          <w:tcPr>
            <w:tcW w:w="0" w:type="auto"/>
            <w:hideMark/>
          </w:tcPr>
          <w:p w14:paraId="386D2127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D9D9741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31C07A6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4024501B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C21E65D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Графики отображаются корректно для выбранных периодов.</w:t>
            </w:r>
          </w:p>
        </w:tc>
      </w:tr>
      <w:tr w:rsidR="007E6942" w:rsidRPr="007E6942" w14:paraId="1A502B9A" w14:textId="77777777" w:rsidTr="007E6942">
        <w:tc>
          <w:tcPr>
            <w:tcW w:w="0" w:type="auto"/>
            <w:hideMark/>
          </w:tcPr>
          <w:p w14:paraId="539798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9C2CE7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Отмена подписки и удаление ценовых уровней</w:t>
            </w:r>
          </w:p>
        </w:tc>
        <w:tc>
          <w:tcPr>
            <w:tcW w:w="0" w:type="auto"/>
            <w:hideMark/>
          </w:tcPr>
          <w:p w14:paraId="417805F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488F6D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572A5D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Подписка отменена, ценовые уровни удалены, бот подтверждает действия.</w:t>
            </w:r>
          </w:p>
        </w:tc>
      </w:tr>
      <w:tr w:rsidR="007E6942" w:rsidRPr="007E6942" w14:paraId="28E5B5F8" w14:textId="77777777" w:rsidTr="007E6942">
        <w:tc>
          <w:tcPr>
            <w:tcW w:w="0" w:type="auto"/>
            <w:hideMark/>
          </w:tcPr>
          <w:p w14:paraId="10A5834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38A9BD1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пагинации</w:t>
            </w:r>
          </w:p>
        </w:tc>
        <w:tc>
          <w:tcPr>
            <w:tcW w:w="0" w:type="auto"/>
            <w:hideMark/>
          </w:tcPr>
          <w:p w14:paraId="62C8F39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23539C6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EF645E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Переход между страницами списков работает корректно.</w:t>
            </w:r>
          </w:p>
        </w:tc>
      </w:tr>
      <w:tr w:rsidR="007E6942" w:rsidRPr="007E6942" w14:paraId="3FE5701C" w14:textId="77777777" w:rsidTr="007E6942">
        <w:tc>
          <w:tcPr>
            <w:tcW w:w="0" w:type="auto"/>
            <w:hideMark/>
          </w:tcPr>
          <w:p w14:paraId="0F82C44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26AFF7A9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стабильности</w:t>
            </w:r>
          </w:p>
        </w:tc>
        <w:tc>
          <w:tcPr>
            <w:tcW w:w="0" w:type="auto"/>
            <w:hideMark/>
          </w:tcPr>
          <w:p w14:paraId="47BCE683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34E3FA7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BAC80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Бот устойчив к нагрузке, обрабатывает множественные запросы без задержек и ошибок.</w:t>
            </w:r>
          </w:p>
        </w:tc>
      </w:tr>
      <w:tr w:rsidR="007E6942" w:rsidRPr="007E6942" w14:paraId="2A13FB0A" w14:textId="77777777" w:rsidTr="007E6942">
        <w:tc>
          <w:tcPr>
            <w:tcW w:w="0" w:type="auto"/>
            <w:hideMark/>
          </w:tcPr>
          <w:p w14:paraId="600AB232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156301B5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на разных устройствах</w:t>
            </w:r>
          </w:p>
        </w:tc>
        <w:tc>
          <w:tcPr>
            <w:tcW w:w="0" w:type="auto"/>
            <w:hideMark/>
          </w:tcPr>
          <w:p w14:paraId="1245328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03B1351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404ECCCF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Бот функционирует корректно на всех протестированных устройствах и платформах.</w:t>
            </w:r>
          </w:p>
        </w:tc>
      </w:tr>
      <w:tr w:rsidR="007E6942" w:rsidRPr="007E6942" w14:paraId="67F0AC38" w14:textId="77777777" w:rsidTr="007E6942">
        <w:tc>
          <w:tcPr>
            <w:tcW w:w="0" w:type="auto"/>
            <w:hideMark/>
          </w:tcPr>
          <w:p w14:paraId="5B92804E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1E5109BA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Тестирование безопасности</w:t>
            </w:r>
          </w:p>
        </w:tc>
        <w:tc>
          <w:tcPr>
            <w:tcW w:w="0" w:type="auto"/>
            <w:hideMark/>
          </w:tcPr>
          <w:p w14:paraId="25EEF2C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5AE547DC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2902B544" w14:textId="77777777" w:rsidR="007E6942" w:rsidRPr="007E6942" w:rsidRDefault="007E6942" w:rsidP="00075EA1">
            <w:pPr>
              <w:spacing w:line="300" w:lineRule="auto"/>
              <w:ind w:left="-125" w:firstLine="0"/>
              <w:jc w:val="left"/>
              <w:rPr>
                <w:szCs w:val="24"/>
              </w:rPr>
            </w:pPr>
            <w:r w:rsidRPr="007E6942">
              <w:rPr>
                <w:szCs w:val="24"/>
              </w:rPr>
              <w:t>Некорректные данные обрабатываются безопасно, бот устойчив к попыткам введения скриптов.</w:t>
            </w:r>
          </w:p>
        </w:tc>
      </w:tr>
    </w:tbl>
    <w:p w14:paraId="06B601D6" w14:textId="77777777" w:rsidR="005D1B5B" w:rsidRPr="00495941" w:rsidRDefault="005D1B5B" w:rsidP="005D1B5B">
      <w:pPr>
        <w:ind w:firstLine="0"/>
      </w:pPr>
    </w:p>
    <w:sectPr w:rsidR="005D1B5B" w:rsidRPr="00495941" w:rsidSect="00AA6D98">
      <w:headerReference w:type="default" r:id="rId14"/>
      <w:pgSz w:w="11906" w:h="16838"/>
      <w:pgMar w:top="1134" w:right="567" w:bottom="1134" w:left="1134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5FD02" w14:textId="77777777" w:rsidR="001563E4" w:rsidRDefault="001563E4">
      <w:pPr>
        <w:spacing w:before="0" w:line="240" w:lineRule="auto"/>
      </w:pPr>
      <w:r>
        <w:separator/>
      </w:r>
    </w:p>
  </w:endnote>
  <w:endnote w:type="continuationSeparator" w:id="0">
    <w:p w14:paraId="366D04BA" w14:textId="77777777" w:rsidR="001563E4" w:rsidRDefault="001563E4">
      <w:pPr>
        <w:spacing w:before="0" w:line="240" w:lineRule="auto"/>
      </w:pPr>
      <w:r>
        <w:continuationSeparator/>
      </w:r>
    </w:p>
  </w:endnote>
  <w:endnote w:type="continuationNotice" w:id="1">
    <w:p w14:paraId="38937F30" w14:textId="77777777" w:rsidR="001563E4" w:rsidRDefault="001563E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B6F55" w14:textId="77777777" w:rsidR="001563E4" w:rsidRDefault="001563E4" w:rsidP="00990EAC">
      <w:pPr>
        <w:spacing w:before="0" w:line="240" w:lineRule="auto"/>
      </w:pPr>
      <w:r>
        <w:separator/>
      </w:r>
    </w:p>
  </w:footnote>
  <w:footnote w:type="continuationSeparator" w:id="0">
    <w:p w14:paraId="186CE649" w14:textId="77777777" w:rsidR="001563E4" w:rsidRDefault="001563E4" w:rsidP="00990EAC">
      <w:pPr>
        <w:spacing w:before="0" w:line="240" w:lineRule="auto"/>
      </w:pPr>
      <w:r>
        <w:continuationSeparator/>
      </w:r>
    </w:p>
  </w:footnote>
  <w:footnote w:type="continuationNotice" w:id="1">
    <w:p w14:paraId="24076144" w14:textId="77777777" w:rsidR="001563E4" w:rsidRDefault="001563E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082A0" w14:textId="666486AB" w:rsidR="00AA6D98" w:rsidRDefault="00AA6D98" w:rsidP="00AA6D98">
    <w:pPr>
      <w:pStyle w:val="ad"/>
      <w:ind w:firstLine="0"/>
    </w:pPr>
  </w:p>
  <w:p w14:paraId="0AA9F560" w14:textId="77777777" w:rsidR="007635BD" w:rsidRPr="008E27BF" w:rsidRDefault="007635BD" w:rsidP="00990EAC">
    <w:pPr>
      <w:pStyle w:val="ad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0247674"/>
      <w:docPartObj>
        <w:docPartGallery w:val="Page Numbers (Top of Page)"/>
        <w:docPartUnique/>
      </w:docPartObj>
    </w:sdtPr>
    <w:sdtContent>
      <w:p w14:paraId="208D5F74" w14:textId="572CF3E3" w:rsidR="00AA6D98" w:rsidRDefault="00AA6D9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992B92" w14:textId="77777777" w:rsidR="00AA6D98" w:rsidRPr="008E27BF" w:rsidRDefault="00AA6D98" w:rsidP="00990EAC">
    <w:pPr>
      <w:pStyle w:val="ad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3445357"/>
      <w:docPartObj>
        <w:docPartGallery w:val="Page Numbers (Top of Page)"/>
        <w:docPartUnique/>
      </w:docPartObj>
    </w:sdtPr>
    <w:sdtContent>
      <w:p w14:paraId="691894ED" w14:textId="040E6AC0" w:rsidR="00F617D8" w:rsidRDefault="00F617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44A25" w14:textId="77777777" w:rsidR="00F617D8" w:rsidRDefault="00F617D8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5D2D7" w14:textId="77777777" w:rsidR="00365E20" w:rsidRDefault="00365E20" w:rsidP="00365E20">
    <w:pPr>
      <w:pStyle w:val="ad"/>
    </w:pPr>
    <w:r>
      <w:tab/>
    </w:r>
    <w:sdt>
      <w:sdtPr>
        <w:id w:val="56237502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72635BC" w14:textId="77777777" w:rsidR="00365E20" w:rsidRPr="008E27BF" w:rsidRDefault="00365E20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1F1FF5"/>
    <w:multiLevelType w:val="hybridMultilevel"/>
    <w:tmpl w:val="0422FBFC"/>
    <w:lvl w:ilvl="0" w:tplc="6D5A6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629DA"/>
    <w:multiLevelType w:val="hybridMultilevel"/>
    <w:tmpl w:val="AB52F7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CD7BAE"/>
    <w:multiLevelType w:val="hybridMultilevel"/>
    <w:tmpl w:val="4746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D71513"/>
    <w:multiLevelType w:val="hybridMultilevel"/>
    <w:tmpl w:val="81A40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60C1C"/>
    <w:multiLevelType w:val="hybridMultilevel"/>
    <w:tmpl w:val="959E5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40483"/>
    <w:multiLevelType w:val="hybridMultilevel"/>
    <w:tmpl w:val="37900356"/>
    <w:lvl w:ilvl="0" w:tplc="38FEC8E6">
      <w:start w:val="1"/>
      <w:numFmt w:val="decimal"/>
      <w:lvlText w:val="%1."/>
      <w:lvlJc w:val="left"/>
      <w:pPr>
        <w:ind w:left="193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538088C"/>
    <w:multiLevelType w:val="hybridMultilevel"/>
    <w:tmpl w:val="17D0E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9C11047"/>
    <w:multiLevelType w:val="multilevel"/>
    <w:tmpl w:val="6A3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17673E"/>
    <w:multiLevelType w:val="hybridMultilevel"/>
    <w:tmpl w:val="0BC01C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40E601E3"/>
    <w:multiLevelType w:val="hybridMultilevel"/>
    <w:tmpl w:val="3A042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662C78"/>
    <w:multiLevelType w:val="multilevel"/>
    <w:tmpl w:val="10922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208AD"/>
    <w:multiLevelType w:val="hybridMultilevel"/>
    <w:tmpl w:val="1248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FA1AC0"/>
    <w:multiLevelType w:val="hybridMultilevel"/>
    <w:tmpl w:val="FD7C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411D5D"/>
    <w:multiLevelType w:val="hybridMultilevel"/>
    <w:tmpl w:val="52CE19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9DB7177"/>
    <w:multiLevelType w:val="hybridMultilevel"/>
    <w:tmpl w:val="87E4E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BDA0F0E"/>
    <w:multiLevelType w:val="multilevel"/>
    <w:tmpl w:val="9F0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4" w15:restartNumberingAfterBreak="0">
    <w:nsid w:val="5CAB6062"/>
    <w:multiLevelType w:val="hybridMultilevel"/>
    <w:tmpl w:val="D6EA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B72E6B"/>
    <w:multiLevelType w:val="multilevel"/>
    <w:tmpl w:val="7E1201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56596"/>
    <w:multiLevelType w:val="hybridMultilevel"/>
    <w:tmpl w:val="0E08C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70ED6"/>
    <w:multiLevelType w:val="hybridMultilevel"/>
    <w:tmpl w:val="BF4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30B76"/>
    <w:multiLevelType w:val="multilevel"/>
    <w:tmpl w:val="DFD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0" w15:restartNumberingAfterBreak="0">
    <w:nsid w:val="6CFA780B"/>
    <w:multiLevelType w:val="multilevel"/>
    <w:tmpl w:val="3F64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89746D"/>
    <w:multiLevelType w:val="hybridMultilevel"/>
    <w:tmpl w:val="8A542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695D29"/>
    <w:multiLevelType w:val="hybridMultilevel"/>
    <w:tmpl w:val="F03246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E73428"/>
    <w:multiLevelType w:val="hybridMultilevel"/>
    <w:tmpl w:val="17707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F467C0D"/>
    <w:multiLevelType w:val="hybridMultilevel"/>
    <w:tmpl w:val="7E0C3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1984412">
    <w:abstractNumId w:val="12"/>
  </w:num>
  <w:num w:numId="2" w16cid:durableId="87120344">
    <w:abstractNumId w:val="0"/>
  </w:num>
  <w:num w:numId="3" w16cid:durableId="1018657905">
    <w:abstractNumId w:val="14"/>
  </w:num>
  <w:num w:numId="4" w16cid:durableId="1636793160">
    <w:abstractNumId w:val="6"/>
  </w:num>
  <w:num w:numId="5" w16cid:durableId="790900469">
    <w:abstractNumId w:val="7"/>
  </w:num>
  <w:num w:numId="6" w16cid:durableId="1597784025">
    <w:abstractNumId w:val="15"/>
  </w:num>
  <w:num w:numId="7" w16cid:durableId="1575819451">
    <w:abstractNumId w:val="5"/>
  </w:num>
  <w:num w:numId="8" w16cid:durableId="1163549550">
    <w:abstractNumId w:val="8"/>
  </w:num>
  <w:num w:numId="9" w16cid:durableId="1777482209">
    <w:abstractNumId w:val="26"/>
  </w:num>
  <w:num w:numId="10" w16cid:durableId="900365326">
    <w:abstractNumId w:val="2"/>
  </w:num>
  <w:num w:numId="11" w16cid:durableId="388575594">
    <w:abstractNumId w:val="21"/>
  </w:num>
  <w:num w:numId="12" w16cid:durableId="800807076">
    <w:abstractNumId w:val="32"/>
  </w:num>
  <w:num w:numId="13" w16cid:durableId="1956792865">
    <w:abstractNumId w:val="9"/>
  </w:num>
  <w:num w:numId="14" w16cid:durableId="575632450">
    <w:abstractNumId w:val="13"/>
  </w:num>
  <w:num w:numId="15" w16cid:durableId="1422067343">
    <w:abstractNumId w:val="10"/>
  </w:num>
  <w:num w:numId="16" w16cid:durableId="2015568090">
    <w:abstractNumId w:val="22"/>
  </w:num>
  <w:num w:numId="17" w16cid:durableId="1854028530">
    <w:abstractNumId w:val="16"/>
  </w:num>
  <w:num w:numId="18" w16cid:durableId="1114667510">
    <w:abstractNumId w:val="35"/>
  </w:num>
  <w:num w:numId="19" w16cid:durableId="1314523576">
    <w:abstractNumId w:val="36"/>
  </w:num>
  <w:num w:numId="20" w16cid:durableId="215970604">
    <w:abstractNumId w:val="3"/>
  </w:num>
  <w:num w:numId="21" w16cid:durableId="988553120">
    <w:abstractNumId w:val="4"/>
  </w:num>
  <w:num w:numId="22" w16cid:durableId="902251413">
    <w:abstractNumId w:val="27"/>
  </w:num>
  <w:num w:numId="23" w16cid:durableId="642008450">
    <w:abstractNumId w:val="19"/>
  </w:num>
  <w:num w:numId="24" w16cid:durableId="1583415463">
    <w:abstractNumId w:val="33"/>
  </w:num>
  <w:num w:numId="25" w16cid:durableId="1806196172">
    <w:abstractNumId w:val="34"/>
  </w:num>
  <w:num w:numId="26" w16cid:durableId="1123501205">
    <w:abstractNumId w:val="23"/>
  </w:num>
  <w:num w:numId="27" w16cid:durableId="211816468">
    <w:abstractNumId w:val="31"/>
  </w:num>
  <w:num w:numId="28" w16cid:durableId="183904029">
    <w:abstractNumId w:val="29"/>
  </w:num>
  <w:num w:numId="29" w16cid:durableId="1362393920">
    <w:abstractNumId w:val="20"/>
  </w:num>
  <w:num w:numId="30" w16cid:durableId="1532456423">
    <w:abstractNumId w:val="18"/>
  </w:num>
  <w:num w:numId="31" w16cid:durableId="1856994902">
    <w:abstractNumId w:val="28"/>
  </w:num>
  <w:num w:numId="32" w16cid:durableId="475799308">
    <w:abstractNumId w:val="24"/>
  </w:num>
  <w:num w:numId="33" w16cid:durableId="1156071455">
    <w:abstractNumId w:val="1"/>
  </w:num>
  <w:num w:numId="34" w16cid:durableId="34425488">
    <w:abstractNumId w:val="11"/>
  </w:num>
  <w:num w:numId="35" w16cid:durableId="846283640">
    <w:abstractNumId w:val="17"/>
  </w:num>
  <w:num w:numId="36" w16cid:durableId="1295329916">
    <w:abstractNumId w:val="30"/>
  </w:num>
  <w:num w:numId="37" w16cid:durableId="1873759782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1B9"/>
    <w:rsid w:val="00003AF1"/>
    <w:rsid w:val="00005857"/>
    <w:rsid w:val="00012E83"/>
    <w:rsid w:val="00014FDF"/>
    <w:rsid w:val="00015480"/>
    <w:rsid w:val="00020C2C"/>
    <w:rsid w:val="00024473"/>
    <w:rsid w:val="00027E8D"/>
    <w:rsid w:val="00032359"/>
    <w:rsid w:val="00033833"/>
    <w:rsid w:val="00035A26"/>
    <w:rsid w:val="000374AF"/>
    <w:rsid w:val="00037B3E"/>
    <w:rsid w:val="00040D1E"/>
    <w:rsid w:val="00040FDF"/>
    <w:rsid w:val="0004295E"/>
    <w:rsid w:val="0004336A"/>
    <w:rsid w:val="00044093"/>
    <w:rsid w:val="00044E30"/>
    <w:rsid w:val="00046056"/>
    <w:rsid w:val="00046381"/>
    <w:rsid w:val="00051403"/>
    <w:rsid w:val="0005745E"/>
    <w:rsid w:val="00057BC4"/>
    <w:rsid w:val="00061F64"/>
    <w:rsid w:val="00063DFB"/>
    <w:rsid w:val="0006528E"/>
    <w:rsid w:val="00066A71"/>
    <w:rsid w:val="00066F6D"/>
    <w:rsid w:val="000705A1"/>
    <w:rsid w:val="00072984"/>
    <w:rsid w:val="00073D14"/>
    <w:rsid w:val="0007426D"/>
    <w:rsid w:val="0007469D"/>
    <w:rsid w:val="00075EA1"/>
    <w:rsid w:val="000767B4"/>
    <w:rsid w:val="00077E86"/>
    <w:rsid w:val="0008146F"/>
    <w:rsid w:val="0008563E"/>
    <w:rsid w:val="00087EF4"/>
    <w:rsid w:val="0009273D"/>
    <w:rsid w:val="000934BA"/>
    <w:rsid w:val="00093719"/>
    <w:rsid w:val="00094729"/>
    <w:rsid w:val="00096B60"/>
    <w:rsid w:val="00096EC7"/>
    <w:rsid w:val="000A1425"/>
    <w:rsid w:val="000A152E"/>
    <w:rsid w:val="000A537A"/>
    <w:rsid w:val="000B1F50"/>
    <w:rsid w:val="000C0C5D"/>
    <w:rsid w:val="000C2A5F"/>
    <w:rsid w:val="000C2F4F"/>
    <w:rsid w:val="000C6C67"/>
    <w:rsid w:val="000C7B86"/>
    <w:rsid w:val="000C7DE5"/>
    <w:rsid w:val="000D0604"/>
    <w:rsid w:val="000D3006"/>
    <w:rsid w:val="000D38ED"/>
    <w:rsid w:val="000D3A15"/>
    <w:rsid w:val="000E5877"/>
    <w:rsid w:val="000E6490"/>
    <w:rsid w:val="000F113A"/>
    <w:rsid w:val="000F4053"/>
    <w:rsid w:val="000F6B4B"/>
    <w:rsid w:val="00104146"/>
    <w:rsid w:val="00106CC4"/>
    <w:rsid w:val="0011316B"/>
    <w:rsid w:val="001157C8"/>
    <w:rsid w:val="001178FC"/>
    <w:rsid w:val="00121444"/>
    <w:rsid w:val="001223A9"/>
    <w:rsid w:val="001238DC"/>
    <w:rsid w:val="0012501A"/>
    <w:rsid w:val="001275E2"/>
    <w:rsid w:val="0013162A"/>
    <w:rsid w:val="0013287A"/>
    <w:rsid w:val="00132924"/>
    <w:rsid w:val="001413AA"/>
    <w:rsid w:val="00146E33"/>
    <w:rsid w:val="00150617"/>
    <w:rsid w:val="0015225C"/>
    <w:rsid w:val="00155A8D"/>
    <w:rsid w:val="001562EA"/>
    <w:rsid w:val="001563E4"/>
    <w:rsid w:val="00160580"/>
    <w:rsid w:val="0016119C"/>
    <w:rsid w:val="00165D67"/>
    <w:rsid w:val="001673EC"/>
    <w:rsid w:val="00167DB3"/>
    <w:rsid w:val="0017271C"/>
    <w:rsid w:val="00172DBA"/>
    <w:rsid w:val="00174983"/>
    <w:rsid w:val="00174C41"/>
    <w:rsid w:val="00175DE0"/>
    <w:rsid w:val="001878D3"/>
    <w:rsid w:val="0019044F"/>
    <w:rsid w:val="00190AE9"/>
    <w:rsid w:val="001928AA"/>
    <w:rsid w:val="001961B3"/>
    <w:rsid w:val="001A12C2"/>
    <w:rsid w:val="001A12C8"/>
    <w:rsid w:val="001A50A1"/>
    <w:rsid w:val="001A5304"/>
    <w:rsid w:val="001A5EF0"/>
    <w:rsid w:val="001A79E2"/>
    <w:rsid w:val="001B065B"/>
    <w:rsid w:val="001B3C9B"/>
    <w:rsid w:val="001B4EA1"/>
    <w:rsid w:val="001B71CF"/>
    <w:rsid w:val="001B794F"/>
    <w:rsid w:val="001B7EB1"/>
    <w:rsid w:val="001C0068"/>
    <w:rsid w:val="001C15BD"/>
    <w:rsid w:val="001C2682"/>
    <w:rsid w:val="001C3F67"/>
    <w:rsid w:val="001C4A1A"/>
    <w:rsid w:val="001C4E74"/>
    <w:rsid w:val="001C5320"/>
    <w:rsid w:val="001D213F"/>
    <w:rsid w:val="001D51CB"/>
    <w:rsid w:val="001E16C4"/>
    <w:rsid w:val="001E2B09"/>
    <w:rsid w:val="001E68EF"/>
    <w:rsid w:val="001F1E73"/>
    <w:rsid w:val="001F3AAC"/>
    <w:rsid w:val="001F3C1A"/>
    <w:rsid w:val="001F5E9A"/>
    <w:rsid w:val="001F5E9C"/>
    <w:rsid w:val="00200E9C"/>
    <w:rsid w:val="00201509"/>
    <w:rsid w:val="00204EB0"/>
    <w:rsid w:val="002070FB"/>
    <w:rsid w:val="00207DBD"/>
    <w:rsid w:val="002125B7"/>
    <w:rsid w:val="00215622"/>
    <w:rsid w:val="00222B07"/>
    <w:rsid w:val="0023221D"/>
    <w:rsid w:val="00234403"/>
    <w:rsid w:val="00234BD7"/>
    <w:rsid w:val="0024008C"/>
    <w:rsid w:val="0024146B"/>
    <w:rsid w:val="00241C37"/>
    <w:rsid w:val="00241EA2"/>
    <w:rsid w:val="00244671"/>
    <w:rsid w:val="00244AD0"/>
    <w:rsid w:val="002469D0"/>
    <w:rsid w:val="002502BF"/>
    <w:rsid w:val="00251769"/>
    <w:rsid w:val="00252344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4308"/>
    <w:rsid w:val="002952BC"/>
    <w:rsid w:val="00295C3B"/>
    <w:rsid w:val="00296BBF"/>
    <w:rsid w:val="002978FF"/>
    <w:rsid w:val="002A514A"/>
    <w:rsid w:val="002A56D9"/>
    <w:rsid w:val="002B0D48"/>
    <w:rsid w:val="002B3E7F"/>
    <w:rsid w:val="002C1982"/>
    <w:rsid w:val="002C31EB"/>
    <w:rsid w:val="002D1391"/>
    <w:rsid w:val="002D2178"/>
    <w:rsid w:val="002D2B23"/>
    <w:rsid w:val="002D2DEB"/>
    <w:rsid w:val="002D354A"/>
    <w:rsid w:val="002D5B25"/>
    <w:rsid w:val="002D5ED0"/>
    <w:rsid w:val="002D6134"/>
    <w:rsid w:val="002E06CF"/>
    <w:rsid w:val="002E28E9"/>
    <w:rsid w:val="002E7842"/>
    <w:rsid w:val="002F1019"/>
    <w:rsid w:val="002F15DD"/>
    <w:rsid w:val="002F4449"/>
    <w:rsid w:val="002F5E1F"/>
    <w:rsid w:val="00300735"/>
    <w:rsid w:val="00303043"/>
    <w:rsid w:val="00303DC8"/>
    <w:rsid w:val="00305D89"/>
    <w:rsid w:val="00307A1F"/>
    <w:rsid w:val="0031110E"/>
    <w:rsid w:val="0031179D"/>
    <w:rsid w:val="00311E97"/>
    <w:rsid w:val="00312254"/>
    <w:rsid w:val="00312534"/>
    <w:rsid w:val="00312A43"/>
    <w:rsid w:val="00312F95"/>
    <w:rsid w:val="00314943"/>
    <w:rsid w:val="00314CEE"/>
    <w:rsid w:val="00317BF7"/>
    <w:rsid w:val="00323F6E"/>
    <w:rsid w:val="0032535F"/>
    <w:rsid w:val="003253ED"/>
    <w:rsid w:val="00326605"/>
    <w:rsid w:val="00332435"/>
    <w:rsid w:val="00342964"/>
    <w:rsid w:val="00342F34"/>
    <w:rsid w:val="003432A1"/>
    <w:rsid w:val="00344AC7"/>
    <w:rsid w:val="00345A6D"/>
    <w:rsid w:val="00347678"/>
    <w:rsid w:val="00350180"/>
    <w:rsid w:val="00351631"/>
    <w:rsid w:val="0035344D"/>
    <w:rsid w:val="003552A3"/>
    <w:rsid w:val="00361FB4"/>
    <w:rsid w:val="00363919"/>
    <w:rsid w:val="00364D74"/>
    <w:rsid w:val="00365E20"/>
    <w:rsid w:val="00370436"/>
    <w:rsid w:val="003711B3"/>
    <w:rsid w:val="00372C9E"/>
    <w:rsid w:val="0037323A"/>
    <w:rsid w:val="00373557"/>
    <w:rsid w:val="00374EF9"/>
    <w:rsid w:val="00376840"/>
    <w:rsid w:val="00377D91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361C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07"/>
    <w:rsid w:val="003E58AE"/>
    <w:rsid w:val="003E72CD"/>
    <w:rsid w:val="003E7F98"/>
    <w:rsid w:val="003F0D11"/>
    <w:rsid w:val="003F0F6E"/>
    <w:rsid w:val="003F3F0D"/>
    <w:rsid w:val="003F6256"/>
    <w:rsid w:val="00400C1B"/>
    <w:rsid w:val="004015E5"/>
    <w:rsid w:val="00403FC7"/>
    <w:rsid w:val="00405614"/>
    <w:rsid w:val="004067E3"/>
    <w:rsid w:val="00410843"/>
    <w:rsid w:val="00412E47"/>
    <w:rsid w:val="00416270"/>
    <w:rsid w:val="00431F38"/>
    <w:rsid w:val="0043228C"/>
    <w:rsid w:val="004347A5"/>
    <w:rsid w:val="00434F03"/>
    <w:rsid w:val="00442256"/>
    <w:rsid w:val="00442E43"/>
    <w:rsid w:val="00447629"/>
    <w:rsid w:val="004501F7"/>
    <w:rsid w:val="0045096C"/>
    <w:rsid w:val="00450B35"/>
    <w:rsid w:val="00451E07"/>
    <w:rsid w:val="004523AF"/>
    <w:rsid w:val="00453293"/>
    <w:rsid w:val="004537C1"/>
    <w:rsid w:val="00455936"/>
    <w:rsid w:val="0045599D"/>
    <w:rsid w:val="004605D9"/>
    <w:rsid w:val="00460EC6"/>
    <w:rsid w:val="0046377F"/>
    <w:rsid w:val="004677DC"/>
    <w:rsid w:val="00471FE2"/>
    <w:rsid w:val="004728DA"/>
    <w:rsid w:val="00472A19"/>
    <w:rsid w:val="00475A10"/>
    <w:rsid w:val="004767CD"/>
    <w:rsid w:val="00477484"/>
    <w:rsid w:val="00477CED"/>
    <w:rsid w:val="00481722"/>
    <w:rsid w:val="0048416D"/>
    <w:rsid w:val="0048696F"/>
    <w:rsid w:val="00494EFB"/>
    <w:rsid w:val="00495941"/>
    <w:rsid w:val="00495BE4"/>
    <w:rsid w:val="00497E97"/>
    <w:rsid w:val="004A20B3"/>
    <w:rsid w:val="004A34C3"/>
    <w:rsid w:val="004A7A41"/>
    <w:rsid w:val="004B06C9"/>
    <w:rsid w:val="004B0C8E"/>
    <w:rsid w:val="004B0F88"/>
    <w:rsid w:val="004B7636"/>
    <w:rsid w:val="004B7723"/>
    <w:rsid w:val="004C1E43"/>
    <w:rsid w:val="004C5524"/>
    <w:rsid w:val="004D2F3C"/>
    <w:rsid w:val="004D3B34"/>
    <w:rsid w:val="004D446D"/>
    <w:rsid w:val="004D79B6"/>
    <w:rsid w:val="004E1579"/>
    <w:rsid w:val="004E1AA6"/>
    <w:rsid w:val="004E69CE"/>
    <w:rsid w:val="004E7D1A"/>
    <w:rsid w:val="004F4D49"/>
    <w:rsid w:val="004F5CAE"/>
    <w:rsid w:val="005008C8"/>
    <w:rsid w:val="005017B0"/>
    <w:rsid w:val="00502105"/>
    <w:rsid w:val="00503505"/>
    <w:rsid w:val="005040C9"/>
    <w:rsid w:val="005040DD"/>
    <w:rsid w:val="005055E5"/>
    <w:rsid w:val="00506B7B"/>
    <w:rsid w:val="00512B60"/>
    <w:rsid w:val="00514790"/>
    <w:rsid w:val="00514894"/>
    <w:rsid w:val="00514CFD"/>
    <w:rsid w:val="00515AD5"/>
    <w:rsid w:val="00515AED"/>
    <w:rsid w:val="00524056"/>
    <w:rsid w:val="00524AB1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47488"/>
    <w:rsid w:val="005512BA"/>
    <w:rsid w:val="005524E9"/>
    <w:rsid w:val="00552A22"/>
    <w:rsid w:val="0055300E"/>
    <w:rsid w:val="00554344"/>
    <w:rsid w:val="00555E69"/>
    <w:rsid w:val="0056079D"/>
    <w:rsid w:val="00561F8C"/>
    <w:rsid w:val="00564694"/>
    <w:rsid w:val="00567EE1"/>
    <w:rsid w:val="00571F85"/>
    <w:rsid w:val="0057389A"/>
    <w:rsid w:val="00574645"/>
    <w:rsid w:val="00574977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1EAF"/>
    <w:rsid w:val="005B5089"/>
    <w:rsid w:val="005C1BEF"/>
    <w:rsid w:val="005C2667"/>
    <w:rsid w:val="005D1B5B"/>
    <w:rsid w:val="005D1D9F"/>
    <w:rsid w:val="005D4ECA"/>
    <w:rsid w:val="005D68E9"/>
    <w:rsid w:val="005E2486"/>
    <w:rsid w:val="005E3DA2"/>
    <w:rsid w:val="005E4730"/>
    <w:rsid w:val="005E4F7C"/>
    <w:rsid w:val="005E75F8"/>
    <w:rsid w:val="005E7941"/>
    <w:rsid w:val="005F0877"/>
    <w:rsid w:val="005F0B98"/>
    <w:rsid w:val="005F2E71"/>
    <w:rsid w:val="005F3CFA"/>
    <w:rsid w:val="005F73E6"/>
    <w:rsid w:val="006007E9"/>
    <w:rsid w:val="00600B29"/>
    <w:rsid w:val="006030ED"/>
    <w:rsid w:val="00605E3C"/>
    <w:rsid w:val="00606C43"/>
    <w:rsid w:val="00614639"/>
    <w:rsid w:val="00620630"/>
    <w:rsid w:val="0062207A"/>
    <w:rsid w:val="006252D8"/>
    <w:rsid w:val="0062534D"/>
    <w:rsid w:val="006267F9"/>
    <w:rsid w:val="00627BC1"/>
    <w:rsid w:val="006324C6"/>
    <w:rsid w:val="00636E3B"/>
    <w:rsid w:val="00642FB9"/>
    <w:rsid w:val="0064643E"/>
    <w:rsid w:val="00651551"/>
    <w:rsid w:val="00661775"/>
    <w:rsid w:val="006638C9"/>
    <w:rsid w:val="006652DC"/>
    <w:rsid w:val="006665BB"/>
    <w:rsid w:val="006668E7"/>
    <w:rsid w:val="00686812"/>
    <w:rsid w:val="006877BE"/>
    <w:rsid w:val="0069269D"/>
    <w:rsid w:val="0069434F"/>
    <w:rsid w:val="006954B7"/>
    <w:rsid w:val="00695763"/>
    <w:rsid w:val="006A0C1D"/>
    <w:rsid w:val="006A0ED1"/>
    <w:rsid w:val="006A2A58"/>
    <w:rsid w:val="006A3648"/>
    <w:rsid w:val="006A4ADC"/>
    <w:rsid w:val="006A4E6C"/>
    <w:rsid w:val="006A534C"/>
    <w:rsid w:val="006A5DFD"/>
    <w:rsid w:val="006B12CC"/>
    <w:rsid w:val="006B172A"/>
    <w:rsid w:val="006B211A"/>
    <w:rsid w:val="006B5E6B"/>
    <w:rsid w:val="006C542E"/>
    <w:rsid w:val="006C5F29"/>
    <w:rsid w:val="006C6987"/>
    <w:rsid w:val="006C7729"/>
    <w:rsid w:val="006D422E"/>
    <w:rsid w:val="006D46A3"/>
    <w:rsid w:val="006D7B25"/>
    <w:rsid w:val="006E2CCF"/>
    <w:rsid w:val="006E4EA7"/>
    <w:rsid w:val="006E7B7F"/>
    <w:rsid w:val="006F1785"/>
    <w:rsid w:val="006F2988"/>
    <w:rsid w:val="006F3138"/>
    <w:rsid w:val="006F3E63"/>
    <w:rsid w:val="006F41C1"/>
    <w:rsid w:val="006F4BED"/>
    <w:rsid w:val="006F512D"/>
    <w:rsid w:val="006F69BF"/>
    <w:rsid w:val="00701738"/>
    <w:rsid w:val="00701AC1"/>
    <w:rsid w:val="00702405"/>
    <w:rsid w:val="00706D32"/>
    <w:rsid w:val="0071082B"/>
    <w:rsid w:val="0071279D"/>
    <w:rsid w:val="00712968"/>
    <w:rsid w:val="0071332B"/>
    <w:rsid w:val="00715763"/>
    <w:rsid w:val="007157E7"/>
    <w:rsid w:val="00716C0F"/>
    <w:rsid w:val="00717197"/>
    <w:rsid w:val="00717B43"/>
    <w:rsid w:val="007225AB"/>
    <w:rsid w:val="00727973"/>
    <w:rsid w:val="007358CB"/>
    <w:rsid w:val="00741EC2"/>
    <w:rsid w:val="00742650"/>
    <w:rsid w:val="007445A3"/>
    <w:rsid w:val="00747AA0"/>
    <w:rsid w:val="00750E78"/>
    <w:rsid w:val="007522DD"/>
    <w:rsid w:val="00756ABA"/>
    <w:rsid w:val="00757F3D"/>
    <w:rsid w:val="00761FCC"/>
    <w:rsid w:val="00762C4F"/>
    <w:rsid w:val="007630D2"/>
    <w:rsid w:val="007635BD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A0770"/>
    <w:rsid w:val="007A2C44"/>
    <w:rsid w:val="007A3A60"/>
    <w:rsid w:val="007A3DCD"/>
    <w:rsid w:val="007A44EC"/>
    <w:rsid w:val="007A670B"/>
    <w:rsid w:val="007B2E9D"/>
    <w:rsid w:val="007B6029"/>
    <w:rsid w:val="007B6317"/>
    <w:rsid w:val="007B6AB4"/>
    <w:rsid w:val="007B79AA"/>
    <w:rsid w:val="007C1C0F"/>
    <w:rsid w:val="007C257B"/>
    <w:rsid w:val="007C2693"/>
    <w:rsid w:val="007C5DA6"/>
    <w:rsid w:val="007C648D"/>
    <w:rsid w:val="007C6517"/>
    <w:rsid w:val="007D0DDB"/>
    <w:rsid w:val="007D189A"/>
    <w:rsid w:val="007D18D6"/>
    <w:rsid w:val="007D212D"/>
    <w:rsid w:val="007D7B28"/>
    <w:rsid w:val="007E6942"/>
    <w:rsid w:val="007E7DEB"/>
    <w:rsid w:val="007F2CAF"/>
    <w:rsid w:val="007F438F"/>
    <w:rsid w:val="007F6F16"/>
    <w:rsid w:val="00801271"/>
    <w:rsid w:val="00801482"/>
    <w:rsid w:val="008047D0"/>
    <w:rsid w:val="00807C04"/>
    <w:rsid w:val="0081256F"/>
    <w:rsid w:val="0081417D"/>
    <w:rsid w:val="008141F1"/>
    <w:rsid w:val="00815163"/>
    <w:rsid w:val="00815197"/>
    <w:rsid w:val="00816178"/>
    <w:rsid w:val="00816AE0"/>
    <w:rsid w:val="0082212C"/>
    <w:rsid w:val="008233FB"/>
    <w:rsid w:val="008249ED"/>
    <w:rsid w:val="00824B65"/>
    <w:rsid w:val="008263B4"/>
    <w:rsid w:val="00845529"/>
    <w:rsid w:val="00845F9B"/>
    <w:rsid w:val="00851CEE"/>
    <w:rsid w:val="00853022"/>
    <w:rsid w:val="0085520D"/>
    <w:rsid w:val="00856459"/>
    <w:rsid w:val="00857E32"/>
    <w:rsid w:val="00860B07"/>
    <w:rsid w:val="00872EF8"/>
    <w:rsid w:val="00873742"/>
    <w:rsid w:val="00873C68"/>
    <w:rsid w:val="008749FA"/>
    <w:rsid w:val="008820F5"/>
    <w:rsid w:val="008821B6"/>
    <w:rsid w:val="00885749"/>
    <w:rsid w:val="00887461"/>
    <w:rsid w:val="008913CD"/>
    <w:rsid w:val="00893D3B"/>
    <w:rsid w:val="008951F9"/>
    <w:rsid w:val="00895567"/>
    <w:rsid w:val="008A19F3"/>
    <w:rsid w:val="008A1CA5"/>
    <w:rsid w:val="008A3C7E"/>
    <w:rsid w:val="008A3F7E"/>
    <w:rsid w:val="008A447D"/>
    <w:rsid w:val="008A64B5"/>
    <w:rsid w:val="008A6DA5"/>
    <w:rsid w:val="008A7235"/>
    <w:rsid w:val="008B1742"/>
    <w:rsid w:val="008B1B94"/>
    <w:rsid w:val="008B2FF6"/>
    <w:rsid w:val="008B3835"/>
    <w:rsid w:val="008B5671"/>
    <w:rsid w:val="008B57AD"/>
    <w:rsid w:val="008B7023"/>
    <w:rsid w:val="008C0D47"/>
    <w:rsid w:val="008C30AA"/>
    <w:rsid w:val="008C6310"/>
    <w:rsid w:val="008C684C"/>
    <w:rsid w:val="008C6B7D"/>
    <w:rsid w:val="008D40A0"/>
    <w:rsid w:val="008D417C"/>
    <w:rsid w:val="008D6356"/>
    <w:rsid w:val="008D6D40"/>
    <w:rsid w:val="008D6FC3"/>
    <w:rsid w:val="008E4C97"/>
    <w:rsid w:val="008F4105"/>
    <w:rsid w:val="008F5EDA"/>
    <w:rsid w:val="008F6909"/>
    <w:rsid w:val="00900D89"/>
    <w:rsid w:val="00902017"/>
    <w:rsid w:val="00903B70"/>
    <w:rsid w:val="00907058"/>
    <w:rsid w:val="0090747E"/>
    <w:rsid w:val="009078D1"/>
    <w:rsid w:val="00912AA6"/>
    <w:rsid w:val="00915917"/>
    <w:rsid w:val="0091619E"/>
    <w:rsid w:val="00916874"/>
    <w:rsid w:val="0092285C"/>
    <w:rsid w:val="00922A0E"/>
    <w:rsid w:val="009236FA"/>
    <w:rsid w:val="00923D3D"/>
    <w:rsid w:val="00926CB1"/>
    <w:rsid w:val="00930B24"/>
    <w:rsid w:val="00931494"/>
    <w:rsid w:val="00935C6B"/>
    <w:rsid w:val="00940731"/>
    <w:rsid w:val="00941637"/>
    <w:rsid w:val="0094259B"/>
    <w:rsid w:val="009429E3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4BE7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717C"/>
    <w:rsid w:val="00997825"/>
    <w:rsid w:val="009A051D"/>
    <w:rsid w:val="009A0A4E"/>
    <w:rsid w:val="009A1CB3"/>
    <w:rsid w:val="009A41C9"/>
    <w:rsid w:val="009A78AA"/>
    <w:rsid w:val="009B1CA4"/>
    <w:rsid w:val="009B3811"/>
    <w:rsid w:val="009B4BB6"/>
    <w:rsid w:val="009B5D4E"/>
    <w:rsid w:val="009B6915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2902"/>
    <w:rsid w:val="009D3CC2"/>
    <w:rsid w:val="009D483E"/>
    <w:rsid w:val="009D4B84"/>
    <w:rsid w:val="009D5528"/>
    <w:rsid w:val="009D6117"/>
    <w:rsid w:val="009D69EC"/>
    <w:rsid w:val="009E5890"/>
    <w:rsid w:val="009E7387"/>
    <w:rsid w:val="009F1C8A"/>
    <w:rsid w:val="009F59D7"/>
    <w:rsid w:val="009F6DA9"/>
    <w:rsid w:val="00A0279B"/>
    <w:rsid w:val="00A06116"/>
    <w:rsid w:val="00A108AF"/>
    <w:rsid w:val="00A131CC"/>
    <w:rsid w:val="00A14847"/>
    <w:rsid w:val="00A15633"/>
    <w:rsid w:val="00A17043"/>
    <w:rsid w:val="00A22E7D"/>
    <w:rsid w:val="00A257C0"/>
    <w:rsid w:val="00A26122"/>
    <w:rsid w:val="00A3550C"/>
    <w:rsid w:val="00A35F6D"/>
    <w:rsid w:val="00A37489"/>
    <w:rsid w:val="00A41041"/>
    <w:rsid w:val="00A43971"/>
    <w:rsid w:val="00A439AD"/>
    <w:rsid w:val="00A43CE0"/>
    <w:rsid w:val="00A43D43"/>
    <w:rsid w:val="00A50EA5"/>
    <w:rsid w:val="00A51A5D"/>
    <w:rsid w:val="00A53EA1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849D6"/>
    <w:rsid w:val="00A93B7E"/>
    <w:rsid w:val="00A97234"/>
    <w:rsid w:val="00AA10C2"/>
    <w:rsid w:val="00AA1BDF"/>
    <w:rsid w:val="00AA487E"/>
    <w:rsid w:val="00AA6D98"/>
    <w:rsid w:val="00AB047F"/>
    <w:rsid w:val="00AB276B"/>
    <w:rsid w:val="00AB286F"/>
    <w:rsid w:val="00AB465D"/>
    <w:rsid w:val="00AB4A98"/>
    <w:rsid w:val="00AB5D19"/>
    <w:rsid w:val="00AB7875"/>
    <w:rsid w:val="00AC354C"/>
    <w:rsid w:val="00AC3D65"/>
    <w:rsid w:val="00AC4F31"/>
    <w:rsid w:val="00AC53A7"/>
    <w:rsid w:val="00AC7864"/>
    <w:rsid w:val="00AD0740"/>
    <w:rsid w:val="00AD1E5B"/>
    <w:rsid w:val="00AD74DC"/>
    <w:rsid w:val="00AE057F"/>
    <w:rsid w:val="00AE44B8"/>
    <w:rsid w:val="00AE4CE5"/>
    <w:rsid w:val="00AF2899"/>
    <w:rsid w:val="00AF478D"/>
    <w:rsid w:val="00AF5095"/>
    <w:rsid w:val="00AF7668"/>
    <w:rsid w:val="00B06B73"/>
    <w:rsid w:val="00B079FD"/>
    <w:rsid w:val="00B125F0"/>
    <w:rsid w:val="00B129E9"/>
    <w:rsid w:val="00B2160F"/>
    <w:rsid w:val="00B27F07"/>
    <w:rsid w:val="00B3164A"/>
    <w:rsid w:val="00B34694"/>
    <w:rsid w:val="00B36C5A"/>
    <w:rsid w:val="00B37E6B"/>
    <w:rsid w:val="00B41551"/>
    <w:rsid w:val="00B426FB"/>
    <w:rsid w:val="00B44150"/>
    <w:rsid w:val="00B57EEF"/>
    <w:rsid w:val="00B57F9F"/>
    <w:rsid w:val="00B62D3F"/>
    <w:rsid w:val="00B63A5B"/>
    <w:rsid w:val="00B6451B"/>
    <w:rsid w:val="00B6574F"/>
    <w:rsid w:val="00B6663A"/>
    <w:rsid w:val="00B7174E"/>
    <w:rsid w:val="00B72B98"/>
    <w:rsid w:val="00B74607"/>
    <w:rsid w:val="00B77378"/>
    <w:rsid w:val="00B775B6"/>
    <w:rsid w:val="00B8014A"/>
    <w:rsid w:val="00B804AA"/>
    <w:rsid w:val="00B82040"/>
    <w:rsid w:val="00B84157"/>
    <w:rsid w:val="00B84E51"/>
    <w:rsid w:val="00B84FFA"/>
    <w:rsid w:val="00B91F65"/>
    <w:rsid w:val="00B944DF"/>
    <w:rsid w:val="00B963DF"/>
    <w:rsid w:val="00BA27F1"/>
    <w:rsid w:val="00BA31A5"/>
    <w:rsid w:val="00BA6FC1"/>
    <w:rsid w:val="00BB0350"/>
    <w:rsid w:val="00BB2B37"/>
    <w:rsid w:val="00BB41FD"/>
    <w:rsid w:val="00BB5568"/>
    <w:rsid w:val="00BB567F"/>
    <w:rsid w:val="00BB7AEE"/>
    <w:rsid w:val="00BC0DB0"/>
    <w:rsid w:val="00BC17B4"/>
    <w:rsid w:val="00BC27D9"/>
    <w:rsid w:val="00BC283C"/>
    <w:rsid w:val="00BC4FA9"/>
    <w:rsid w:val="00BC59E7"/>
    <w:rsid w:val="00BD2B75"/>
    <w:rsid w:val="00BD442E"/>
    <w:rsid w:val="00BD46E8"/>
    <w:rsid w:val="00BD738C"/>
    <w:rsid w:val="00BE252D"/>
    <w:rsid w:val="00BE37DA"/>
    <w:rsid w:val="00BE39B8"/>
    <w:rsid w:val="00BE71FF"/>
    <w:rsid w:val="00BF0033"/>
    <w:rsid w:val="00BF44A4"/>
    <w:rsid w:val="00BF5FF3"/>
    <w:rsid w:val="00BF7BFF"/>
    <w:rsid w:val="00C01A01"/>
    <w:rsid w:val="00C035AA"/>
    <w:rsid w:val="00C03E70"/>
    <w:rsid w:val="00C07583"/>
    <w:rsid w:val="00C105A1"/>
    <w:rsid w:val="00C1129C"/>
    <w:rsid w:val="00C11E33"/>
    <w:rsid w:val="00C122F9"/>
    <w:rsid w:val="00C12E1E"/>
    <w:rsid w:val="00C13C45"/>
    <w:rsid w:val="00C1681F"/>
    <w:rsid w:val="00C17699"/>
    <w:rsid w:val="00C21713"/>
    <w:rsid w:val="00C2408C"/>
    <w:rsid w:val="00C2524F"/>
    <w:rsid w:val="00C25B01"/>
    <w:rsid w:val="00C37B30"/>
    <w:rsid w:val="00C421FD"/>
    <w:rsid w:val="00C435ED"/>
    <w:rsid w:val="00C442B5"/>
    <w:rsid w:val="00C44F52"/>
    <w:rsid w:val="00C46F76"/>
    <w:rsid w:val="00C50E9D"/>
    <w:rsid w:val="00C52A0D"/>
    <w:rsid w:val="00C53CC6"/>
    <w:rsid w:val="00C54ECE"/>
    <w:rsid w:val="00C54F79"/>
    <w:rsid w:val="00C55685"/>
    <w:rsid w:val="00C55C72"/>
    <w:rsid w:val="00C5676B"/>
    <w:rsid w:val="00C56EAA"/>
    <w:rsid w:val="00C6040D"/>
    <w:rsid w:val="00C61DF4"/>
    <w:rsid w:val="00C66BE2"/>
    <w:rsid w:val="00C66D2E"/>
    <w:rsid w:val="00C7042A"/>
    <w:rsid w:val="00C75924"/>
    <w:rsid w:val="00C86701"/>
    <w:rsid w:val="00C8774D"/>
    <w:rsid w:val="00C92C19"/>
    <w:rsid w:val="00C9376A"/>
    <w:rsid w:val="00C93C3A"/>
    <w:rsid w:val="00C946BB"/>
    <w:rsid w:val="00C94D79"/>
    <w:rsid w:val="00C95B4F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B7F23"/>
    <w:rsid w:val="00CC163A"/>
    <w:rsid w:val="00CC3B6C"/>
    <w:rsid w:val="00CC6028"/>
    <w:rsid w:val="00CC6D7A"/>
    <w:rsid w:val="00CC75F8"/>
    <w:rsid w:val="00CD1405"/>
    <w:rsid w:val="00CE0529"/>
    <w:rsid w:val="00CE3A3D"/>
    <w:rsid w:val="00CE7A30"/>
    <w:rsid w:val="00CE7A85"/>
    <w:rsid w:val="00CF3B09"/>
    <w:rsid w:val="00CF4EF6"/>
    <w:rsid w:val="00D032C4"/>
    <w:rsid w:val="00D0476C"/>
    <w:rsid w:val="00D07DCA"/>
    <w:rsid w:val="00D11B47"/>
    <w:rsid w:val="00D1204C"/>
    <w:rsid w:val="00D15007"/>
    <w:rsid w:val="00D16425"/>
    <w:rsid w:val="00D1695C"/>
    <w:rsid w:val="00D17A07"/>
    <w:rsid w:val="00D17B49"/>
    <w:rsid w:val="00D21E52"/>
    <w:rsid w:val="00D24A5D"/>
    <w:rsid w:val="00D24CBA"/>
    <w:rsid w:val="00D26A08"/>
    <w:rsid w:val="00D270A5"/>
    <w:rsid w:val="00D2756B"/>
    <w:rsid w:val="00D3115C"/>
    <w:rsid w:val="00D31A36"/>
    <w:rsid w:val="00D31A78"/>
    <w:rsid w:val="00D37FCB"/>
    <w:rsid w:val="00D4023D"/>
    <w:rsid w:val="00D4069A"/>
    <w:rsid w:val="00D4644F"/>
    <w:rsid w:val="00D54ECC"/>
    <w:rsid w:val="00D60F97"/>
    <w:rsid w:val="00D61252"/>
    <w:rsid w:val="00D6226F"/>
    <w:rsid w:val="00D6380C"/>
    <w:rsid w:val="00D664C5"/>
    <w:rsid w:val="00D7189D"/>
    <w:rsid w:val="00D71CBE"/>
    <w:rsid w:val="00D730CA"/>
    <w:rsid w:val="00D76F6E"/>
    <w:rsid w:val="00D77E5F"/>
    <w:rsid w:val="00D801DF"/>
    <w:rsid w:val="00D82DBA"/>
    <w:rsid w:val="00D8472B"/>
    <w:rsid w:val="00D85F2F"/>
    <w:rsid w:val="00D86307"/>
    <w:rsid w:val="00D93BC9"/>
    <w:rsid w:val="00D94F64"/>
    <w:rsid w:val="00D969C0"/>
    <w:rsid w:val="00D978E4"/>
    <w:rsid w:val="00DA0D0C"/>
    <w:rsid w:val="00DA24FA"/>
    <w:rsid w:val="00DA33AC"/>
    <w:rsid w:val="00DA35F9"/>
    <w:rsid w:val="00DA37AE"/>
    <w:rsid w:val="00DA4661"/>
    <w:rsid w:val="00DA535C"/>
    <w:rsid w:val="00DA64D0"/>
    <w:rsid w:val="00DA6582"/>
    <w:rsid w:val="00DA7204"/>
    <w:rsid w:val="00DA7E5F"/>
    <w:rsid w:val="00DB0AE9"/>
    <w:rsid w:val="00DB0DFE"/>
    <w:rsid w:val="00DB44C3"/>
    <w:rsid w:val="00DB67CB"/>
    <w:rsid w:val="00DC22C2"/>
    <w:rsid w:val="00DC298A"/>
    <w:rsid w:val="00DC3D8E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D63DC"/>
    <w:rsid w:val="00DE03C1"/>
    <w:rsid w:val="00DE18B5"/>
    <w:rsid w:val="00DE487C"/>
    <w:rsid w:val="00DE7D8D"/>
    <w:rsid w:val="00DF05E7"/>
    <w:rsid w:val="00DF09F4"/>
    <w:rsid w:val="00DF1302"/>
    <w:rsid w:val="00DF193A"/>
    <w:rsid w:val="00DF2CB4"/>
    <w:rsid w:val="00E0295B"/>
    <w:rsid w:val="00E02E0B"/>
    <w:rsid w:val="00E04355"/>
    <w:rsid w:val="00E0593E"/>
    <w:rsid w:val="00E11067"/>
    <w:rsid w:val="00E1783E"/>
    <w:rsid w:val="00E21972"/>
    <w:rsid w:val="00E23755"/>
    <w:rsid w:val="00E26720"/>
    <w:rsid w:val="00E26AEF"/>
    <w:rsid w:val="00E31BC3"/>
    <w:rsid w:val="00E32E74"/>
    <w:rsid w:val="00E35A11"/>
    <w:rsid w:val="00E36DF7"/>
    <w:rsid w:val="00E40883"/>
    <w:rsid w:val="00E41AEE"/>
    <w:rsid w:val="00E43C83"/>
    <w:rsid w:val="00E456BB"/>
    <w:rsid w:val="00E4794F"/>
    <w:rsid w:val="00E508A7"/>
    <w:rsid w:val="00E50F24"/>
    <w:rsid w:val="00E50F28"/>
    <w:rsid w:val="00E562A2"/>
    <w:rsid w:val="00E60A44"/>
    <w:rsid w:val="00E63CF4"/>
    <w:rsid w:val="00E64B0B"/>
    <w:rsid w:val="00E6649E"/>
    <w:rsid w:val="00E666EA"/>
    <w:rsid w:val="00E708D5"/>
    <w:rsid w:val="00E72414"/>
    <w:rsid w:val="00E74087"/>
    <w:rsid w:val="00E7685F"/>
    <w:rsid w:val="00E77517"/>
    <w:rsid w:val="00E822B1"/>
    <w:rsid w:val="00E85CEA"/>
    <w:rsid w:val="00E8690C"/>
    <w:rsid w:val="00E909FD"/>
    <w:rsid w:val="00E97C53"/>
    <w:rsid w:val="00E97E37"/>
    <w:rsid w:val="00EA1CEB"/>
    <w:rsid w:val="00EA24CF"/>
    <w:rsid w:val="00EA321D"/>
    <w:rsid w:val="00EA6493"/>
    <w:rsid w:val="00EA6E85"/>
    <w:rsid w:val="00EA70F3"/>
    <w:rsid w:val="00EA7476"/>
    <w:rsid w:val="00EB0651"/>
    <w:rsid w:val="00EB0BCD"/>
    <w:rsid w:val="00EB1326"/>
    <w:rsid w:val="00EB1F89"/>
    <w:rsid w:val="00EB1FC2"/>
    <w:rsid w:val="00EB53F9"/>
    <w:rsid w:val="00EC14DF"/>
    <w:rsid w:val="00EC18F8"/>
    <w:rsid w:val="00EC1BB9"/>
    <w:rsid w:val="00EC20C4"/>
    <w:rsid w:val="00EC2311"/>
    <w:rsid w:val="00EC2F94"/>
    <w:rsid w:val="00ED219C"/>
    <w:rsid w:val="00ED3B32"/>
    <w:rsid w:val="00ED40A5"/>
    <w:rsid w:val="00ED4232"/>
    <w:rsid w:val="00ED4484"/>
    <w:rsid w:val="00ED6B45"/>
    <w:rsid w:val="00ED7346"/>
    <w:rsid w:val="00ED77F3"/>
    <w:rsid w:val="00ED7AA1"/>
    <w:rsid w:val="00EE14D3"/>
    <w:rsid w:val="00EE45D4"/>
    <w:rsid w:val="00EE7DDF"/>
    <w:rsid w:val="00EF013C"/>
    <w:rsid w:val="00EF1410"/>
    <w:rsid w:val="00EF14F6"/>
    <w:rsid w:val="00EF301A"/>
    <w:rsid w:val="00EF72B5"/>
    <w:rsid w:val="00F03FE3"/>
    <w:rsid w:val="00F056AF"/>
    <w:rsid w:val="00F05BB5"/>
    <w:rsid w:val="00F113BF"/>
    <w:rsid w:val="00F125E9"/>
    <w:rsid w:val="00F16EDB"/>
    <w:rsid w:val="00F20633"/>
    <w:rsid w:val="00F20ED0"/>
    <w:rsid w:val="00F2337D"/>
    <w:rsid w:val="00F25908"/>
    <w:rsid w:val="00F26E37"/>
    <w:rsid w:val="00F326EF"/>
    <w:rsid w:val="00F32A7C"/>
    <w:rsid w:val="00F342E1"/>
    <w:rsid w:val="00F34EC4"/>
    <w:rsid w:val="00F37329"/>
    <w:rsid w:val="00F374E5"/>
    <w:rsid w:val="00F413EB"/>
    <w:rsid w:val="00F4271F"/>
    <w:rsid w:val="00F431DE"/>
    <w:rsid w:val="00F456BA"/>
    <w:rsid w:val="00F5534E"/>
    <w:rsid w:val="00F6042B"/>
    <w:rsid w:val="00F617D8"/>
    <w:rsid w:val="00F62DCD"/>
    <w:rsid w:val="00F64171"/>
    <w:rsid w:val="00F6661E"/>
    <w:rsid w:val="00F7153B"/>
    <w:rsid w:val="00F7451A"/>
    <w:rsid w:val="00F745DD"/>
    <w:rsid w:val="00F74F86"/>
    <w:rsid w:val="00F75189"/>
    <w:rsid w:val="00F76B03"/>
    <w:rsid w:val="00F76EBD"/>
    <w:rsid w:val="00F777E1"/>
    <w:rsid w:val="00F82D9D"/>
    <w:rsid w:val="00F8478E"/>
    <w:rsid w:val="00F84AC0"/>
    <w:rsid w:val="00F84B99"/>
    <w:rsid w:val="00F84FF8"/>
    <w:rsid w:val="00F85769"/>
    <w:rsid w:val="00F85B2E"/>
    <w:rsid w:val="00F8700A"/>
    <w:rsid w:val="00F87D66"/>
    <w:rsid w:val="00F92E0D"/>
    <w:rsid w:val="00F961E8"/>
    <w:rsid w:val="00FA3223"/>
    <w:rsid w:val="00FA6956"/>
    <w:rsid w:val="00FB0572"/>
    <w:rsid w:val="00FB05EA"/>
    <w:rsid w:val="00FB25A6"/>
    <w:rsid w:val="00FB2D3D"/>
    <w:rsid w:val="00FB2D42"/>
    <w:rsid w:val="00FB65FB"/>
    <w:rsid w:val="00FB744D"/>
    <w:rsid w:val="00FB7980"/>
    <w:rsid w:val="00FB7A46"/>
    <w:rsid w:val="00FC7585"/>
    <w:rsid w:val="00FD012F"/>
    <w:rsid w:val="00FD0C4A"/>
    <w:rsid w:val="00FD2680"/>
    <w:rsid w:val="00FD3CAC"/>
    <w:rsid w:val="00FD5A94"/>
    <w:rsid w:val="00FD73B1"/>
    <w:rsid w:val="00FE1194"/>
    <w:rsid w:val="00FE3EB0"/>
    <w:rsid w:val="00FE5B2D"/>
    <w:rsid w:val="00FE774F"/>
    <w:rsid w:val="00FE77D9"/>
    <w:rsid w:val="00FF2E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7E6942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4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1"/>
    <w:rsid w:val="00BD46E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Unresolved Mention"/>
    <w:basedOn w:val="a2"/>
    <w:uiPriority w:val="99"/>
    <w:semiHidden/>
    <w:unhideWhenUsed/>
    <w:rsid w:val="00EE7DDF"/>
    <w:rPr>
      <w:color w:val="605E5C"/>
      <w:shd w:val="clear" w:color="auto" w:fill="E1DFDD"/>
    </w:rPr>
  </w:style>
  <w:style w:type="paragraph" w:customStyle="1" w:styleId="10">
    <w:name w:val="1."/>
    <w:basedOn w:val="a0"/>
    <w:link w:val="15"/>
    <w:qFormat/>
    <w:rsid w:val="00AB286F"/>
    <w:pPr>
      <w:keepLines w:val="0"/>
      <w:numPr>
        <w:numId w:val="6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5">
    <w:name w:val="1. Знак"/>
    <w:basedOn w:val="a2"/>
    <w:link w:val="10"/>
    <w:rsid w:val="00AB286F"/>
    <w:rPr>
      <w:rFonts w:ascii="Times New Roman" w:eastAsia="Calibri" w:hAnsi="Times New Roman" w:cs="Times New Roman"/>
      <w:b/>
      <w:bCs/>
      <w:color w:val="1F1F1F"/>
      <w:sz w:val="24"/>
      <w:szCs w:val="24"/>
    </w:rPr>
  </w:style>
  <w:style w:type="character" w:styleId="afd">
    <w:name w:val="Strong"/>
    <w:basedOn w:val="a2"/>
    <w:uiPriority w:val="22"/>
    <w:qFormat/>
    <w:rsid w:val="00E40883"/>
    <w:rPr>
      <w:b/>
      <w:bCs/>
    </w:rPr>
  </w:style>
  <w:style w:type="character" w:styleId="HTML">
    <w:name w:val="HTML Code"/>
    <w:basedOn w:val="a2"/>
    <w:uiPriority w:val="99"/>
    <w:semiHidden/>
    <w:unhideWhenUsed/>
    <w:rsid w:val="004E1AA6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5D1B5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aff">
    <w:name w:val="Текст документа"/>
    <w:basedOn w:val="a1"/>
    <w:rsid w:val="005D1B5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2"/>
    <w:rsid w:val="004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8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3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6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B71F8A-ABB9-45DD-89A4-8BB17A1B08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553</TotalTime>
  <Pages>15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Богдан Юдинцев</cp:lastModifiedBy>
  <cp:revision>29</cp:revision>
  <cp:lastPrinted>2023-10-26T17:44:00Z</cp:lastPrinted>
  <dcterms:created xsi:type="dcterms:W3CDTF">2024-10-05T10:12:00Z</dcterms:created>
  <dcterms:modified xsi:type="dcterms:W3CDTF">2024-11-17T15:06:00Z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