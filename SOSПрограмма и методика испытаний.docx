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BCC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noProof/>
          <w:color w:val="000000" w:themeColor="text1"/>
        </w:rPr>
        <w:drawing>
          <wp:inline distT="0" distB="0" distL="0" distR="0" wp14:anchorId="19FA4D97" wp14:editId="327F61B6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7B35674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160875B6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УТВЕРЖДАЮ </w:t>
      </w:r>
    </w:p>
    <w:p w14:paraId="5D988B3A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Преподаватель по профильной дисциплине </w:t>
      </w:r>
    </w:p>
    <w:p w14:paraId="40220E2E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__________________________________ </w:t>
      </w:r>
    </w:p>
    <w:p w14:paraId="7586D9F1" w14:textId="77777777" w:rsidR="00A15633" w:rsidRPr="008A0A22" w:rsidRDefault="00A15633" w:rsidP="00A15633">
      <w:pPr>
        <w:spacing w:line="240" w:lineRule="auto"/>
        <w:ind w:left="466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i/>
          <w:iCs/>
          <w:color w:val="000000" w:themeColor="text1"/>
          <w:sz w:val="19"/>
          <w:szCs w:val="19"/>
          <w:vertAlign w:val="superscript"/>
        </w:rPr>
        <w:t>(</w:t>
      </w:r>
      <w:proofErr w:type="gramStart"/>
      <w:r w:rsidRPr="008A0A22">
        <w:rPr>
          <w:rFonts w:eastAsia="Times New Roman" w:cs="Times New Roman"/>
          <w:i/>
          <w:iCs/>
          <w:color w:val="000000" w:themeColor="text1"/>
          <w:sz w:val="19"/>
          <w:szCs w:val="19"/>
          <w:vertAlign w:val="superscript"/>
        </w:rPr>
        <w:t xml:space="preserve">должность,   </w:t>
      </w:r>
      <w:proofErr w:type="gramEnd"/>
      <w:r w:rsidRPr="008A0A22">
        <w:rPr>
          <w:rFonts w:eastAsia="Times New Roman" w:cs="Times New Roman"/>
          <w:i/>
          <w:iCs/>
          <w:caps/>
          <w:color w:val="000000" w:themeColor="text1"/>
          <w:sz w:val="19"/>
          <w:szCs w:val="19"/>
          <w:vertAlign w:val="superscript"/>
        </w:rPr>
        <w:t>ФИО)</w:t>
      </w:r>
      <w:r w:rsidRPr="008A0A22">
        <w:rPr>
          <w:rFonts w:eastAsia="Times New Roman" w:cs="Times New Roman"/>
          <w:color w:val="000000" w:themeColor="text1"/>
          <w:sz w:val="19"/>
          <w:szCs w:val="19"/>
        </w:rPr>
        <w:t> </w:t>
      </w:r>
    </w:p>
    <w:p w14:paraId="5163ED95" w14:textId="77777777" w:rsidR="00A15633" w:rsidRPr="008A0A22" w:rsidRDefault="00A15633" w:rsidP="00A15633">
      <w:pPr>
        <w:spacing w:line="240" w:lineRule="auto"/>
        <w:ind w:left="382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aps/>
          <w:color w:val="000000" w:themeColor="text1"/>
          <w:szCs w:val="24"/>
        </w:rPr>
        <w:t>__________________________________</w:t>
      </w: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19E50DD" w14:textId="77777777" w:rsidR="00A15633" w:rsidRPr="008A0A22" w:rsidRDefault="00A15633" w:rsidP="00A15633">
      <w:pPr>
        <w:spacing w:line="240" w:lineRule="auto"/>
        <w:ind w:left="466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i/>
          <w:iCs/>
          <w:color w:val="000000" w:themeColor="text1"/>
          <w:sz w:val="19"/>
          <w:szCs w:val="19"/>
          <w:vertAlign w:val="superscript"/>
        </w:rPr>
        <w:t>(Подпись)</w:t>
      </w:r>
      <w:r w:rsidRPr="008A0A22">
        <w:rPr>
          <w:rFonts w:eastAsia="Times New Roman" w:cs="Times New Roman"/>
          <w:color w:val="000000" w:themeColor="text1"/>
          <w:sz w:val="19"/>
          <w:szCs w:val="19"/>
        </w:rPr>
        <w:t> </w:t>
      </w:r>
    </w:p>
    <w:p w14:paraId="3190D8B2" w14:textId="77777777" w:rsidR="00A15633" w:rsidRPr="008A0A22" w:rsidRDefault="00A15633" w:rsidP="00A15633">
      <w:pPr>
        <w:spacing w:line="240" w:lineRule="auto"/>
        <w:ind w:left="523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 xml:space="preserve">Дата </w:t>
      </w:r>
      <w:proofErr w:type="gramStart"/>
      <w:r w:rsidRPr="008A0A22">
        <w:rPr>
          <w:rFonts w:eastAsia="Times New Roman" w:cs="Times New Roman"/>
          <w:color w:val="000000" w:themeColor="text1"/>
          <w:szCs w:val="24"/>
        </w:rPr>
        <w:t>« _</w:t>
      </w:r>
      <w:proofErr w:type="gramEnd"/>
      <w:r w:rsidRPr="008A0A22">
        <w:rPr>
          <w:rFonts w:eastAsia="Times New Roman" w:cs="Times New Roman"/>
          <w:color w:val="000000" w:themeColor="text1"/>
          <w:szCs w:val="24"/>
        </w:rPr>
        <w:t>_» ____________ 202_ год </w:t>
      </w:r>
    </w:p>
    <w:p w14:paraId="1CD5F72A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777C4B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28C2500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4184C681" w14:textId="49971CD4" w:rsidR="00A15633" w:rsidRPr="00A15633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Telegram</w:t>
      </w:r>
      <w:r w:rsidRPr="00A15633">
        <w:rPr>
          <w:rFonts w:eastAsia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бот для шведского стола</w:t>
      </w:r>
    </w:p>
    <w:p w14:paraId="1DC011EA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6C7C09AF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6D8C69F2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3EC94DFE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6105"/>
      </w:tblGrid>
      <w:tr w:rsidR="00A15633" w:rsidRPr="008A0A22" w14:paraId="68665EE1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BC1E476" w14:textId="71E9A7FA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Бакулин Семён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Александрович, 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Беляев Данил Игоревич</w:t>
            </w:r>
          </w:p>
        </w:tc>
      </w:tr>
      <w:tr w:rsidR="00A15633" w:rsidRPr="008A0A22" w14:paraId="12A9F6D2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2B9AD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i/>
                <w:iCs/>
                <w:color w:val="000000" w:themeColor="text1"/>
                <w:sz w:val="18"/>
                <w:szCs w:val="18"/>
              </w:rPr>
              <w:t>(Ф.И.О. обучающегося)</w:t>
            </w:r>
            <w:r w:rsidRPr="008A0A22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15633" w:rsidRPr="008A0A22" w14:paraId="348B372B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D6E8905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09.02.07 Информационные системы и программирование </w:t>
            </w:r>
          </w:p>
        </w:tc>
      </w:tr>
      <w:tr w:rsidR="00A15633" w:rsidRPr="008A0A22" w14:paraId="6087EA66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048DB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i/>
                <w:iCs/>
                <w:color w:val="000000" w:themeColor="text1"/>
                <w:sz w:val="18"/>
                <w:szCs w:val="18"/>
              </w:rPr>
              <w:t>(специальность)</w:t>
            </w:r>
            <w:r w:rsidRPr="008A0A22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15633" w:rsidRPr="008A0A22" w14:paraId="5D16D264" w14:textId="77777777" w:rsidTr="0073439D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83A06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</w:tr>
      <w:tr w:rsidR="00A15633" w:rsidRPr="008A0A22" w14:paraId="624FCEB6" w14:textId="77777777" w:rsidTr="0073439D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23AD7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83541" w14:textId="54EBA7F2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ИСПк-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4</w:t>
            </w: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0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4</w:t>
            </w: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-52-00</w:t>
            </w:r>
          </w:p>
        </w:tc>
      </w:tr>
      <w:tr w:rsidR="00A15633" w:rsidRPr="008A0A22" w14:paraId="4DB25B81" w14:textId="77777777" w:rsidTr="0073439D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9FCA0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D5E2B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</w:tr>
    </w:tbl>
    <w:p w14:paraId="4E6D536E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3268E8F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0937D77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E52EAEB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E0B13AA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9FE0F83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2A5FB9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4B2ACD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459EC400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76D20E6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7380C1B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2D9574F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9B4BA3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5598AD5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72FCA98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F7C126B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5DB6D9C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E08D23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15D082F6" w14:textId="7A799818" w:rsidR="00990EAC" w:rsidRPr="00A15633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 w:cs="Times New Roman"/>
          <w:color w:val="000000" w:themeColor="text1"/>
          <w:szCs w:val="24"/>
        </w:rPr>
        <w:sectPr w:rsidR="00990EAC" w:rsidRPr="00A15633">
          <w:pgSz w:w="11907" w:h="16840"/>
          <w:pgMar w:top="1134" w:right="851" w:bottom="1134" w:left="1418" w:header="720" w:footer="720" w:gutter="0"/>
          <w:cols w:space="720"/>
        </w:sectPr>
      </w:pPr>
      <w:r w:rsidRPr="008A0A22">
        <w:rPr>
          <w:rFonts w:eastAsia="Times New Roman" w:cs="Times New Roman"/>
          <w:color w:val="000000" w:themeColor="text1"/>
          <w:szCs w:val="24"/>
        </w:rPr>
        <w:t>Киров, 202</w:t>
      </w:r>
      <w:r>
        <w:rPr>
          <w:rFonts w:eastAsia="Times New Roman" w:cs="Times New Roman"/>
          <w:color w:val="000000" w:themeColor="text1"/>
          <w:szCs w:val="24"/>
        </w:rPr>
        <w:t>4</w:t>
      </w:r>
      <w:r w:rsidRPr="008A0A22">
        <w:rPr>
          <w:rFonts w:eastAsia="Times New Roman" w:cs="Times New Roman"/>
          <w:color w:val="000000" w:themeColor="text1"/>
          <w:szCs w:val="24"/>
        </w:rPr>
        <w:t xml:space="preserve"> г.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5433AD51" w14:textId="30178F76" w:rsidR="009B5D4E" w:rsidRDefault="0044225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10479" w:history="1">
            <w:r w:rsidR="009B5D4E" w:rsidRPr="000643A6">
              <w:rPr>
                <w:rStyle w:val="a6"/>
              </w:rPr>
              <w:t>1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Объект испытаний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_Toc182610479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2</w:t>
            </w:r>
            <w:r w:rsidR="009B5D4E">
              <w:rPr>
                <w:webHidden/>
              </w:rPr>
              <w:fldChar w:fldCharType="end"/>
            </w:r>
          </w:hyperlink>
        </w:p>
        <w:p w14:paraId="5D8CD27B" w14:textId="40BCFB55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0" w:history="1">
            <w:r w:rsidRPr="000643A6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7396F1" w14:textId="147D2FAC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1" w:history="1">
            <w:r w:rsidRPr="000643A6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Требования к 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7288B9" w14:textId="14723226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2" w:history="1">
            <w:r w:rsidRPr="000643A6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F3EDB5" w14:textId="53F9CC0E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3" w:history="1">
            <w:r w:rsidRPr="000643A6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F3240D" w14:textId="57702EEE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4" w:history="1">
            <w:r w:rsidRPr="000643A6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BAE4C1" w14:textId="0ED91431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5" w:history="1">
            <w:r w:rsidRPr="000643A6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E6BEBF" w14:textId="53A44F61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6" w:history="1">
            <w:r w:rsidRPr="000643A6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83057F7" w14:textId="0803713C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7" w:history="1">
            <w:r w:rsidRPr="000643A6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AB6983" w14:textId="1AA74900" w:rsidR="009B5D4E" w:rsidRDefault="009B5D4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8" w:history="1">
            <w:r w:rsidRPr="000643A6">
              <w:rPr>
                <w:rStyle w:val="a6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0643A6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_Toc182610488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DB9FE6F" w14:textId="17FB84B5" w:rsidR="005A4E60" w:rsidRPr="0006528E" w:rsidRDefault="00442256" w:rsidP="003E580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ECD698" w14:textId="5CC2608B" w:rsidR="001C3F67" w:rsidRDefault="001C3F67">
      <w:pPr>
        <w:spacing w:before="0" w:after="200" w:line="276" w:lineRule="auto"/>
        <w:ind w:firstLine="0"/>
        <w:contextualSpacing w:val="0"/>
        <w:jc w:val="left"/>
        <w:rPr>
          <w:rFonts w:eastAsia="Calibri" w:cs="Times New Roman"/>
          <w:b/>
          <w:bCs/>
          <w:color w:val="1F1F1F"/>
          <w:szCs w:val="24"/>
          <w:shd w:val="clear" w:color="auto" w:fill="FFFFFF"/>
        </w:rPr>
      </w:pPr>
      <w:bookmarkStart w:id="0" w:name="_Hlk128749851"/>
    </w:p>
    <w:p w14:paraId="7C6F94DF" w14:textId="2A8DEBA1" w:rsidR="001C3F67" w:rsidRDefault="001C3F67" w:rsidP="00B57F9F">
      <w:pPr>
        <w:pStyle w:val="1"/>
        <w:ind w:firstLine="709"/>
      </w:pPr>
      <w:bookmarkStart w:id="1" w:name="_Toc182610479"/>
      <w:r>
        <w:lastRenderedPageBreak/>
        <w:t>Об</w:t>
      </w:r>
      <w:r w:rsidR="00A849D6">
        <w:t>ъект испытаний</w:t>
      </w:r>
      <w:bookmarkEnd w:id="1"/>
      <w:r w:rsidR="00A849D6">
        <w:t xml:space="preserve"> </w:t>
      </w:r>
    </w:p>
    <w:p w14:paraId="29C7019C" w14:textId="4B4D3900" w:rsidR="002E7842" w:rsidRDefault="002E7842" w:rsidP="0045096C">
      <w:pPr>
        <w:ind w:firstLine="709"/>
      </w:pPr>
      <w:r w:rsidRPr="002E7842">
        <w:t>Объектом испытания является «</w:t>
      </w:r>
      <w:proofErr w:type="spellStart"/>
      <w:r w:rsidRPr="002E7842">
        <w:t>Telegram</w:t>
      </w:r>
      <w:proofErr w:type="spellEnd"/>
      <w:r w:rsidRPr="002E7842">
        <w:t>-бот для шведского стола». Разрабатываемый бот предназначен для</w:t>
      </w:r>
      <w:r>
        <w:t xml:space="preserve"> </w:t>
      </w:r>
      <w:r w:rsidRPr="002E7842">
        <w:t>удобн</w:t>
      </w:r>
      <w:r>
        <w:t>ого</w:t>
      </w:r>
      <w:r w:rsidRPr="002E7842">
        <w:t xml:space="preserve"> процесс</w:t>
      </w:r>
      <w:r>
        <w:t>а</w:t>
      </w:r>
      <w:r w:rsidRPr="002E7842">
        <w:t xml:space="preserve"> заказа еды из предложенного меню, а также предоставл</w:t>
      </w:r>
      <w:r>
        <w:t>ения</w:t>
      </w:r>
      <w:r w:rsidRPr="002E7842">
        <w:t xml:space="preserve"> административны</w:t>
      </w:r>
      <w:r>
        <w:t>х</w:t>
      </w:r>
      <w:r w:rsidRPr="002E7842">
        <w:t xml:space="preserve"> функци</w:t>
      </w:r>
      <w:r>
        <w:t>й</w:t>
      </w:r>
      <w:r w:rsidRPr="002E7842">
        <w:t xml:space="preserve"> для управления бронированием столов и учетом пользователей.</w:t>
      </w:r>
    </w:p>
    <w:p w14:paraId="76CC18AA" w14:textId="77777777" w:rsidR="00A849D6" w:rsidRDefault="00A849D6" w:rsidP="00A849D6"/>
    <w:p w14:paraId="1737ABBC" w14:textId="0EDBEA47" w:rsidR="00A849D6" w:rsidRDefault="00A849D6" w:rsidP="00B57F9F">
      <w:pPr>
        <w:pStyle w:val="1"/>
        <w:ind w:firstLine="709"/>
      </w:pPr>
      <w:bookmarkStart w:id="2" w:name="_Toc182610480"/>
      <w:r>
        <w:lastRenderedPageBreak/>
        <w:t>Цель испытаний</w:t>
      </w:r>
      <w:bookmarkEnd w:id="2"/>
      <w:r>
        <w:t xml:space="preserve"> </w:t>
      </w:r>
    </w:p>
    <w:p w14:paraId="7E7CDD03" w14:textId="050E2DC0" w:rsidR="00A849D6" w:rsidRDefault="00A849D6" w:rsidP="0045096C">
      <w:pPr>
        <w:ind w:firstLine="709"/>
      </w:pPr>
      <w:r>
        <w:t>Целью испытаний является проверка соответствия функционала бота установленным требованиям из технического задания, а также оценка стабильности его работы при различных сценариях взаимодействия с клиентами. Испытания включают проверку корректности обработки пользовательских данных, отзывчивости интерфейса и соблюдения требований к безопасности.</w:t>
      </w:r>
    </w:p>
    <w:p w14:paraId="0BFDD48D" w14:textId="77777777" w:rsidR="00A849D6" w:rsidRDefault="00A849D6" w:rsidP="00A849D6"/>
    <w:p w14:paraId="27824C5A" w14:textId="2BF9419E" w:rsidR="00A849D6" w:rsidRDefault="00A849D6" w:rsidP="00B57F9F">
      <w:pPr>
        <w:pStyle w:val="1"/>
        <w:ind w:firstLine="709"/>
      </w:pPr>
      <w:bookmarkStart w:id="3" w:name="_Toc182610481"/>
      <w:r>
        <w:lastRenderedPageBreak/>
        <w:t>Требования к боту</w:t>
      </w:r>
      <w:bookmarkEnd w:id="3"/>
      <w:r>
        <w:t xml:space="preserve"> </w:t>
      </w:r>
    </w:p>
    <w:p w14:paraId="6E7C096B" w14:textId="0BC5EFBF" w:rsidR="00A849D6" w:rsidRDefault="0045096C" w:rsidP="0045096C">
      <w:pPr>
        <w:ind w:firstLine="709"/>
      </w:pPr>
      <w:r>
        <w:t xml:space="preserve">В </w:t>
      </w:r>
      <w:proofErr w:type="spellStart"/>
      <w:r>
        <w:t>Telegram</w:t>
      </w:r>
      <w:proofErr w:type="spellEnd"/>
      <w:r>
        <w:t xml:space="preserve">-боте для </w:t>
      </w:r>
      <w:r w:rsidR="002E7842">
        <w:t>шведского стола</w:t>
      </w:r>
      <w:r>
        <w:t xml:space="preserve"> должны быть реализованы следующие функции:</w:t>
      </w:r>
    </w:p>
    <w:p w14:paraId="7067171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Инициализация главного меню – функция проверяет статус пользователя и инициализирует главное меню при его первом взаимодействии с ботом.</w:t>
      </w:r>
    </w:p>
    <w:p w14:paraId="3DEEAE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Авторизация пользователя – функция собирает данные пользователя для авторизации (ФИО и дата выезда) и отправляет их на обработку в систему.</w:t>
      </w:r>
    </w:p>
    <w:p w14:paraId="08A054E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Просмотр меню – пользователь выбирает время приема пищи (завтрак, обед, ужин), после чего функция выводит доступное меню для указанного времени.</w:t>
      </w:r>
    </w:p>
    <w:p w14:paraId="09E6C2FF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Оформление заказа – функция позволяет пользователю оформить заказ, выбрав блюда из меню, и сохраняет данные о заказе в системе.</w:t>
      </w:r>
    </w:p>
    <w:p w14:paraId="74D35B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Отмена заказа – пользователь может просмотреть свои активные заказы и отменить любой из них в течение ограниченного времени.</w:t>
      </w:r>
    </w:p>
    <w:p w14:paraId="6B614D77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заявок – функция позволяет администратору просматривать заявки на авторизацию, а также одобрять или отклонять их.</w:t>
      </w:r>
    </w:p>
    <w:p w14:paraId="0EE5C18C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заказов – администратор может просматривать активные и отмененные заказы пользователей, а также управлять ими.</w:t>
      </w:r>
    </w:p>
    <w:p w14:paraId="1F3EE051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Формирование отчета – администратор может сгенерировать отчет о текущих пользователях, заказах и блюдах, который будет выгружен в формате Excel.</w:t>
      </w:r>
    </w:p>
    <w:p w14:paraId="4A304FB4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Удаление пользователя по дате выезда – функция автоматически удаляет пользователя из системы по истечении даты выезда, вместе с его заказами.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4" w:name="_Toc182610482"/>
      <w:r>
        <w:lastRenderedPageBreak/>
        <w:t>Требования к программной документации</w:t>
      </w:r>
      <w:bookmarkEnd w:id="4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11C6DFBD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 w:rsidR="00C5676B">
        <w:rPr>
          <w:rFonts w:eastAsia="Times New Roman" w:cs="Times New Roman"/>
          <w:szCs w:val="24"/>
        </w:rPr>
        <w:t>.</w:t>
      </w:r>
    </w:p>
    <w:p w14:paraId="2F5EE832" w14:textId="673BA551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 w:rsidR="00C5676B">
        <w:rPr>
          <w:rFonts w:eastAsia="Times New Roman" w:cs="Times New Roman"/>
          <w:szCs w:val="24"/>
        </w:rPr>
        <w:t>.</w:t>
      </w:r>
    </w:p>
    <w:p w14:paraId="4F1D0E22" w14:textId="5F85DD03" w:rsidR="001C4E74" w:rsidRPr="001C4E74" w:rsidRDefault="001C4E74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A1F7782" w14:textId="17659E51" w:rsidR="001C4E74" w:rsidRDefault="001C4E74" w:rsidP="00B57F9F">
      <w:pPr>
        <w:pStyle w:val="1"/>
        <w:ind w:firstLine="709"/>
      </w:pPr>
      <w:r w:rsidRPr="001C4E74">
        <w:rPr>
          <w:rFonts w:eastAsia="Times New Roman"/>
        </w:rPr>
        <w:lastRenderedPageBreak/>
        <w:t xml:space="preserve"> </w:t>
      </w:r>
      <w:bookmarkStart w:id="5" w:name="_Toc182610483"/>
      <w:r>
        <w:t>Требования к программной документации</w:t>
      </w:r>
      <w:bookmarkEnd w:id="5"/>
      <w:r>
        <w:t xml:space="preserve"> </w:t>
      </w:r>
    </w:p>
    <w:p w14:paraId="6065CF73" w14:textId="2E051961" w:rsidR="001C4E74" w:rsidRDefault="001C4E74" w:rsidP="00C5676B">
      <w:pPr>
        <w:tabs>
          <w:tab w:val="left" w:pos="1418"/>
        </w:tabs>
        <w:ind w:firstLine="709"/>
      </w:pPr>
      <w:r>
        <w:t>Для проведения тестирования необходимо:</w:t>
      </w:r>
    </w:p>
    <w:p w14:paraId="14AB6161" w14:textId="50683DD9" w:rsidR="001C4E7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>
        <w:t>Персональный компьютер или мобильное устройство с установленным приложением Telegram и доступом к Интернету.</w:t>
      </w:r>
    </w:p>
    <w:p w14:paraId="4A198E57" w14:textId="3F9D2D4F" w:rsidR="001C4E74" w:rsidRDefault="001C4E74" w:rsidP="00C5676B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firstLine="709"/>
      </w:pPr>
      <w:r>
        <w:t>Тестирование включает следующие этапы:</w:t>
      </w:r>
    </w:p>
    <w:p w14:paraId="71701FB0" w14:textId="6011646F" w:rsidR="001C4E74" w:rsidRPr="001C4E7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>Тестирование функциональности кнопок: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корректной работы всех кнопок в меню бота </w:t>
      </w:r>
      <w:r w:rsidR="00C5676B" w:rsidRPr="00C5676B">
        <w:rPr>
          <w:rFonts w:eastAsia="Times New Roman" w:cs="Times New Roman"/>
          <w:szCs w:val="24"/>
        </w:rPr>
        <w:t>«Авторизоваться»</w:t>
      </w:r>
      <w:r w:rsidRPr="001C4E74">
        <w:rPr>
          <w:rFonts w:eastAsia="Times New Roman" w:cs="Times New Roman"/>
          <w:szCs w:val="24"/>
        </w:rPr>
        <w:t>, «</w:t>
      </w:r>
      <w:r w:rsidR="00C5676B" w:rsidRPr="00C5676B">
        <w:rPr>
          <w:rFonts w:eastAsia="Times New Roman" w:cs="Times New Roman"/>
          <w:szCs w:val="24"/>
        </w:rPr>
        <w:t>Меню</w:t>
      </w:r>
      <w:r w:rsidRPr="001C4E74">
        <w:rPr>
          <w:rFonts w:eastAsia="Times New Roman" w:cs="Times New Roman"/>
          <w:szCs w:val="24"/>
        </w:rPr>
        <w:t>», «</w:t>
      </w:r>
      <w:r w:rsidR="00C5676B" w:rsidRPr="00C5676B">
        <w:rPr>
          <w:rFonts w:eastAsia="Times New Roman" w:cs="Times New Roman"/>
          <w:szCs w:val="24"/>
        </w:rPr>
        <w:t>Заказать</w:t>
      </w:r>
      <w:r w:rsidRPr="001C4E74">
        <w:rPr>
          <w:rFonts w:eastAsia="Times New Roman" w:cs="Times New Roman"/>
          <w:szCs w:val="24"/>
        </w:rPr>
        <w:t>»</w:t>
      </w:r>
      <w:r w:rsidR="00C5676B" w:rsidRPr="00C5676B">
        <w:rPr>
          <w:rFonts w:eastAsia="Times New Roman" w:cs="Times New Roman"/>
          <w:szCs w:val="24"/>
        </w:rPr>
        <w:t xml:space="preserve">, </w:t>
      </w:r>
      <w:r w:rsidR="00C5676B" w:rsidRPr="001C4E74">
        <w:rPr>
          <w:rFonts w:eastAsia="Times New Roman" w:cs="Times New Roman"/>
          <w:szCs w:val="24"/>
        </w:rPr>
        <w:t>«</w:t>
      </w:r>
      <w:r w:rsidR="00C5676B">
        <w:rPr>
          <w:rFonts w:cs="Times New Roman"/>
          <w:szCs w:val="24"/>
        </w:rPr>
        <w:t>Отменить заказ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Просмотр заявок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Одобрить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Отклонить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Просмотр заказов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Заказы в ожидании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Отмененные заказы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Пользователи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Удалить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 w:rsidRPr="00C5676B">
        <w:rPr>
          <w:rFonts w:eastAsia="Times New Roman" w:cs="Times New Roman"/>
          <w:szCs w:val="24"/>
        </w:rPr>
        <w:t>Отчет</w:t>
      </w:r>
      <w:r w:rsidR="00C5676B" w:rsidRPr="001C4E74">
        <w:rPr>
          <w:rFonts w:eastAsia="Times New Roman" w:cs="Times New Roman"/>
          <w:szCs w:val="24"/>
        </w:rPr>
        <w:t>»,</w:t>
      </w:r>
      <w:r w:rsidR="00C5676B" w:rsidRPr="00C5676B">
        <w:rPr>
          <w:rFonts w:eastAsia="Times New Roman" w:cs="Times New Roman"/>
          <w:szCs w:val="24"/>
        </w:rPr>
        <w:t xml:space="preserve"> </w:t>
      </w:r>
      <w:r w:rsidR="00C5676B" w:rsidRPr="001C4E74">
        <w:rPr>
          <w:rFonts w:eastAsia="Times New Roman" w:cs="Times New Roman"/>
          <w:szCs w:val="24"/>
        </w:rPr>
        <w:t>«</w:t>
      </w:r>
      <w:r w:rsidR="00C5676B">
        <w:rPr>
          <w:rFonts w:eastAsia="Times New Roman" w:cs="Times New Roman"/>
          <w:szCs w:val="24"/>
        </w:rPr>
        <w:t>Назад</w:t>
      </w:r>
      <w:r w:rsidR="00C5676B" w:rsidRPr="001C4E74">
        <w:rPr>
          <w:rFonts w:eastAsia="Times New Roman" w:cs="Times New Roman"/>
          <w:szCs w:val="24"/>
        </w:rPr>
        <w:t>»</w:t>
      </w:r>
      <w:r w:rsidR="00C5676B">
        <w:rPr>
          <w:rFonts w:eastAsia="Times New Roman" w:cs="Times New Roman"/>
          <w:szCs w:val="24"/>
        </w:rPr>
        <w:t>.</w:t>
      </w:r>
    </w:p>
    <w:p w14:paraId="2EB27E50" w14:textId="16E78227" w:rsidR="004D3B3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обработки </w:t>
      </w:r>
      <w:r w:rsidR="004D3B34">
        <w:rPr>
          <w:rFonts w:eastAsia="Times New Roman" w:cs="Times New Roman"/>
          <w:b/>
          <w:bCs/>
          <w:szCs w:val="24"/>
        </w:rPr>
        <w:t>авторизации пользователя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>роверка ввода и сохранения данных</w:t>
      </w:r>
      <w:r w:rsidR="004D3B34">
        <w:rPr>
          <w:rFonts w:eastAsia="Times New Roman" w:cs="Times New Roman"/>
          <w:szCs w:val="24"/>
        </w:rPr>
        <w:t xml:space="preserve"> пользователя в заявках на рассмотрении и одобрение заявки.</w:t>
      </w:r>
    </w:p>
    <w:p w14:paraId="0DCE679A" w14:textId="7AF9309D" w:rsidR="00450B35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</w:t>
      </w:r>
      <w:r w:rsidR="004D3B34">
        <w:rPr>
          <w:rFonts w:eastAsia="Times New Roman" w:cs="Times New Roman"/>
          <w:b/>
          <w:bCs/>
          <w:szCs w:val="24"/>
        </w:rPr>
        <w:t>заказа блюда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ввода </w:t>
      </w:r>
      <w:r w:rsidR="00450B35">
        <w:rPr>
          <w:rFonts w:eastAsia="Times New Roman" w:cs="Times New Roman"/>
          <w:szCs w:val="24"/>
        </w:rPr>
        <w:t>и сохранения времени приема пищи, номеров блюд в заявках на рассмотрении и одобрение заявки.</w:t>
      </w:r>
    </w:p>
    <w:p w14:paraId="2B73411E" w14:textId="3FAC2D4E" w:rsidR="006C542E" w:rsidRPr="006C542E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 w:rsidRPr="001C4E74">
        <w:rPr>
          <w:rFonts w:eastAsia="Times New Roman" w:cs="Times New Roman"/>
          <w:b/>
          <w:bCs/>
          <w:szCs w:val="24"/>
        </w:rPr>
        <w:t xml:space="preserve">Тестирование </w:t>
      </w:r>
      <w:r w:rsidR="00450B35">
        <w:rPr>
          <w:rFonts w:eastAsia="Times New Roman" w:cs="Times New Roman"/>
          <w:b/>
          <w:bCs/>
          <w:szCs w:val="24"/>
        </w:rPr>
        <w:t>отчета</w:t>
      </w:r>
      <w:r w:rsidRPr="001C4E74">
        <w:rPr>
          <w:rFonts w:eastAsia="Times New Roman" w:cs="Times New Roman"/>
          <w:b/>
          <w:bCs/>
          <w:szCs w:val="24"/>
        </w:rPr>
        <w:t>:</w:t>
      </w:r>
      <w:r w:rsidRPr="001C4E74">
        <w:rPr>
          <w:rFonts w:eastAsia="Times New Roman" w:cs="Times New Roman"/>
          <w:szCs w:val="24"/>
        </w:rPr>
        <w:t xml:space="preserve"> </w:t>
      </w:r>
      <w:r w:rsidR="00C5676B">
        <w:rPr>
          <w:rFonts w:eastAsia="Times New Roman" w:cs="Times New Roman"/>
          <w:szCs w:val="24"/>
        </w:rPr>
        <w:t>п</w:t>
      </w:r>
      <w:r w:rsidRPr="001C4E74">
        <w:rPr>
          <w:rFonts w:eastAsia="Times New Roman" w:cs="Times New Roman"/>
          <w:szCs w:val="24"/>
        </w:rPr>
        <w:t xml:space="preserve">роверка вывода </w:t>
      </w:r>
      <w:r w:rsidR="00450B35">
        <w:rPr>
          <w:rFonts w:eastAsia="Times New Roman" w:cs="Times New Roman"/>
          <w:szCs w:val="24"/>
        </w:rPr>
        <w:t xml:space="preserve">отчета, </w:t>
      </w:r>
      <w:r w:rsidR="00450B35" w:rsidRPr="00450B35">
        <w:rPr>
          <w:rFonts w:eastAsia="Times New Roman" w:cs="Times New Roman"/>
          <w:szCs w:val="24"/>
        </w:rPr>
        <w:t>в котором показано какие позиции должны быть поданы на определенное место к определенному рациону.</w:t>
      </w: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025552C4" w:rsidR="006C542E" w:rsidRDefault="006C542E" w:rsidP="00B57F9F">
      <w:pPr>
        <w:pStyle w:val="1"/>
        <w:ind w:firstLine="709"/>
      </w:pPr>
      <w:bookmarkStart w:id="6" w:name="_Toc182610484"/>
      <w:r>
        <w:lastRenderedPageBreak/>
        <w:t>Требования к программной документации</w:t>
      </w:r>
      <w:bookmarkEnd w:id="6"/>
    </w:p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65C01E50" w14:textId="2EBFDB1F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1"/>
        <w:gridCol w:w="2818"/>
        <w:gridCol w:w="2722"/>
        <w:gridCol w:w="2964"/>
      </w:tblGrid>
      <w:tr w:rsidR="00DA4661" w:rsidRPr="00946D85" w14:paraId="62A16B2C" w14:textId="77777777" w:rsidTr="00DA4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vAlign w:val="center"/>
          </w:tcPr>
          <w:p w14:paraId="0DC23126" w14:textId="1EE76FA2" w:rsidR="00DA4661" w:rsidRPr="00B57F9F" w:rsidRDefault="00DA4661" w:rsidP="00B57F9F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B57F9F">
              <w:rPr>
                <w:rFonts w:eastAsia="Times New Roman" w:cs="Times New Roman"/>
                <w:b/>
                <w:bCs/>
                <w:szCs w:val="28"/>
              </w:rPr>
              <w:t>№ П. П</w:t>
            </w:r>
          </w:p>
        </w:tc>
        <w:tc>
          <w:tcPr>
            <w:tcW w:w="2818" w:type="dxa"/>
            <w:vAlign w:val="center"/>
          </w:tcPr>
          <w:p w14:paraId="6DE43FB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наименование проверки</w:t>
            </w:r>
          </w:p>
        </w:tc>
        <w:tc>
          <w:tcPr>
            <w:tcW w:w="2722" w:type="dxa"/>
          </w:tcPr>
          <w:p w14:paraId="686C4EAD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выполняемые действия</w:t>
            </w:r>
          </w:p>
        </w:tc>
        <w:tc>
          <w:tcPr>
            <w:tcW w:w="2964" w:type="dxa"/>
          </w:tcPr>
          <w:p w14:paraId="1E1339E9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ожидаемый результат</w:t>
            </w:r>
          </w:p>
        </w:tc>
      </w:tr>
      <w:tr w:rsidR="00DA4661" w:rsidRPr="00946D85" w14:paraId="193D47DB" w14:textId="77777777" w:rsidTr="00DA4661">
        <w:tc>
          <w:tcPr>
            <w:tcW w:w="1691" w:type="dxa"/>
          </w:tcPr>
          <w:p w14:paraId="6599546B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1</w:t>
            </w:r>
          </w:p>
        </w:tc>
        <w:tc>
          <w:tcPr>
            <w:tcW w:w="2818" w:type="dxa"/>
          </w:tcPr>
          <w:p w14:paraId="46487A1E" w14:textId="5C8320F2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Проверка состава и качества</w:t>
            </w:r>
            <w:r w:rsidR="00B57F9F">
              <w:rPr>
                <w:rFonts w:cs="Times New Roman"/>
                <w:szCs w:val="28"/>
              </w:rPr>
              <w:t xml:space="preserve"> </w:t>
            </w:r>
            <w:r w:rsidRPr="00946D85">
              <w:rPr>
                <w:rFonts w:cs="Times New Roman"/>
                <w:szCs w:val="28"/>
              </w:rPr>
              <w:t>сопроводительной документации</w:t>
            </w:r>
          </w:p>
        </w:tc>
        <w:tc>
          <w:tcPr>
            <w:tcW w:w="2722" w:type="dxa"/>
          </w:tcPr>
          <w:p w14:paraId="3988B174" w14:textId="2D93CCAA" w:rsidR="00DA4661" w:rsidRPr="00946D85" w:rsidRDefault="00DA4661" w:rsidP="00B57F9F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Исполнитель предоставляет: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программу и методику испытаний; </w:t>
            </w:r>
            <w:r>
              <w:br/>
              <w:t xml:space="preserve">3) руководство пользователя для </w:t>
            </w:r>
            <w:proofErr w:type="spellStart"/>
            <w:r>
              <w:t>Telegram</w:t>
            </w:r>
            <w:proofErr w:type="spellEnd"/>
            <w:r>
              <w:t>-бота</w:t>
            </w:r>
          </w:p>
        </w:tc>
        <w:tc>
          <w:tcPr>
            <w:tcW w:w="2964" w:type="dxa"/>
          </w:tcPr>
          <w:p w14:paraId="4C0C91AC" w14:textId="7777777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Представленная документация удовлетворяет требованиям</w:t>
            </w:r>
          </w:p>
        </w:tc>
      </w:tr>
      <w:tr w:rsidR="00DA4661" w:rsidRPr="00946D85" w14:paraId="3C266AAD" w14:textId="77777777" w:rsidTr="00DA4661">
        <w:tc>
          <w:tcPr>
            <w:tcW w:w="1691" w:type="dxa"/>
          </w:tcPr>
          <w:p w14:paraId="5EFA6443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2</w:t>
            </w:r>
          </w:p>
        </w:tc>
        <w:tc>
          <w:tcPr>
            <w:tcW w:w="2818" w:type="dxa"/>
          </w:tcPr>
          <w:p w14:paraId="46E55806" w14:textId="5155EA9A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Проверка корректности работы базы данных</w:t>
            </w:r>
          </w:p>
        </w:tc>
        <w:tc>
          <w:tcPr>
            <w:tcW w:w="2722" w:type="dxa"/>
          </w:tcPr>
          <w:p w14:paraId="676EB76B" w14:textId="34A96E98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Авторизоваться</w:t>
            </w:r>
            <w:r w:rsidR="00DA4661">
              <w:t xml:space="preserve"> </w:t>
            </w:r>
            <w:proofErr w:type="gramStart"/>
            <w:r w:rsidR="00DA4661">
              <w:t>через</w:t>
            </w:r>
            <w:r w:rsidR="00757F3D">
              <w:t xml:space="preserve"> </w:t>
            </w:r>
            <w:r w:rsidR="00DA4661">
              <w:t>бота</w:t>
            </w:r>
            <w:proofErr w:type="gramEnd"/>
            <w:r w:rsidR="00DA4661">
              <w:t xml:space="preserve"> и проверить запись в базе данных. </w:t>
            </w:r>
            <w:r w:rsidR="00DA4661">
              <w:br/>
              <w:t>Убедиться, что все данные сохраняются корректно</w:t>
            </w:r>
          </w:p>
        </w:tc>
        <w:tc>
          <w:tcPr>
            <w:tcW w:w="2964" w:type="dxa"/>
          </w:tcPr>
          <w:p w14:paraId="1D7F6A86" w14:textId="6DB3DBF6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DA4661">
              <w:t xml:space="preserve"> корректно сохраняются в базе данных</w:t>
            </w:r>
          </w:p>
        </w:tc>
      </w:tr>
      <w:tr w:rsidR="00DA4661" w:rsidRPr="00946D85" w14:paraId="77D1696E" w14:textId="77777777" w:rsidTr="00DA4661">
        <w:tc>
          <w:tcPr>
            <w:tcW w:w="1691" w:type="dxa"/>
          </w:tcPr>
          <w:p w14:paraId="28D73A1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  <w:lang w:val="en-GB"/>
              </w:rPr>
              <w:t>3</w:t>
            </w:r>
          </w:p>
        </w:tc>
        <w:tc>
          <w:tcPr>
            <w:tcW w:w="2818" w:type="dxa"/>
          </w:tcPr>
          <w:p w14:paraId="63DBD2D3" w14:textId="036B85C0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Функциональное тестирование кнопок</w:t>
            </w:r>
          </w:p>
        </w:tc>
        <w:tc>
          <w:tcPr>
            <w:tcW w:w="2722" w:type="dxa"/>
          </w:tcPr>
          <w:p w14:paraId="0333E663" w14:textId="5B7610F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работоспособность всех кнопок: </w:t>
            </w:r>
            <w:r w:rsidR="00B57F9F" w:rsidRPr="00B57F9F">
              <w:t>«Авторизоваться», «Меню», «Заказать», «Отменить заказ», «Просмотр заявок», «Одобрить»,</w:t>
            </w:r>
            <w:r w:rsidR="00B57F9F">
              <w:t xml:space="preserve"> </w:t>
            </w:r>
            <w:r w:rsidR="00B57F9F" w:rsidRPr="00B57F9F">
              <w:t xml:space="preserve">«Отклонить», «Просмотр заказов», «Заказы в ожидании», «Отмененные заказы», «Пользователи», </w:t>
            </w:r>
            <w:r w:rsidR="00B57F9F" w:rsidRPr="00B57F9F">
              <w:lastRenderedPageBreak/>
              <w:t>«Удалить», «Отчет», «Назад»</w:t>
            </w:r>
            <w:r w:rsidR="00B57F9F">
              <w:t xml:space="preserve">. </w:t>
            </w:r>
            <w:r>
              <w:t>Убедиться, что каждая кнопка</w:t>
            </w:r>
            <w:r w:rsidR="00B57F9F">
              <w:t xml:space="preserve"> </w:t>
            </w:r>
            <w:r>
              <w:t>запускает соответствующее действие</w:t>
            </w:r>
          </w:p>
        </w:tc>
        <w:tc>
          <w:tcPr>
            <w:tcW w:w="2964" w:type="dxa"/>
          </w:tcPr>
          <w:p w14:paraId="791A0F7F" w14:textId="2A6ABA33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lastRenderedPageBreak/>
              <w:t>Кнопки работают корректно, инициализируя нужные процессы</w:t>
            </w:r>
          </w:p>
        </w:tc>
      </w:tr>
      <w:tr w:rsidR="00DA4661" w:rsidRPr="00946D85" w14:paraId="7257FFC2" w14:textId="77777777" w:rsidTr="00DA4661">
        <w:tc>
          <w:tcPr>
            <w:tcW w:w="1691" w:type="dxa"/>
          </w:tcPr>
          <w:p w14:paraId="37C6A04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4</w:t>
            </w:r>
          </w:p>
        </w:tc>
        <w:tc>
          <w:tcPr>
            <w:tcW w:w="2818" w:type="dxa"/>
          </w:tcPr>
          <w:p w14:paraId="59FF1B8E" w14:textId="35BA2442" w:rsidR="00DA4661" w:rsidRPr="00B57F9F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B57F9F">
              <w:rPr>
                <w:rFonts w:eastAsia="Times New Roman" w:cs="Times New Roman"/>
                <w:szCs w:val="24"/>
              </w:rPr>
              <w:t>Тестирование обработки авторизации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B57F9F">
              <w:rPr>
                <w:rFonts w:eastAsia="Times New Roman" w:cs="Times New Roman"/>
                <w:szCs w:val="24"/>
              </w:rPr>
              <w:t>пользователя</w:t>
            </w:r>
          </w:p>
        </w:tc>
        <w:tc>
          <w:tcPr>
            <w:tcW w:w="2722" w:type="dxa"/>
          </w:tcPr>
          <w:p w14:paraId="2AD10209" w14:textId="59486B75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процесс подачи </w:t>
            </w:r>
            <w:r w:rsidR="00B57F9F">
              <w:t>заявки на авторизацию</w:t>
            </w:r>
            <w:r>
              <w:t xml:space="preserve">: </w:t>
            </w:r>
            <w:r w:rsidR="00B57F9F">
              <w:t>ФИО, дата выезда</w:t>
            </w:r>
            <w:r>
              <w:t xml:space="preserve">. Убедиться, что бот правильно сохраняет </w:t>
            </w:r>
            <w:r w:rsidR="00B57F9F">
              <w:t xml:space="preserve">заявку на </w:t>
            </w:r>
            <w:r w:rsidR="00757F3D">
              <w:t>авторизацию пользователя</w:t>
            </w:r>
          </w:p>
        </w:tc>
        <w:tc>
          <w:tcPr>
            <w:tcW w:w="2964" w:type="dxa"/>
          </w:tcPr>
          <w:p w14:paraId="2F47D8E1" w14:textId="72DDAC45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48696F">
              <w:t xml:space="preserve"> корректно обрабатываются, отправляется подтверждающее сообщение</w:t>
            </w:r>
          </w:p>
        </w:tc>
      </w:tr>
      <w:tr w:rsidR="00DA4661" w:rsidRPr="00946D85" w14:paraId="6D75968D" w14:textId="77777777" w:rsidTr="00DA4661">
        <w:tc>
          <w:tcPr>
            <w:tcW w:w="1691" w:type="dxa"/>
          </w:tcPr>
          <w:p w14:paraId="34FBB56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5</w:t>
            </w:r>
          </w:p>
        </w:tc>
        <w:tc>
          <w:tcPr>
            <w:tcW w:w="2818" w:type="dxa"/>
          </w:tcPr>
          <w:p w14:paraId="376A267A" w14:textId="5A2661A2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заказа блюда</w:t>
            </w:r>
          </w:p>
        </w:tc>
        <w:tc>
          <w:tcPr>
            <w:tcW w:w="2722" w:type="dxa"/>
          </w:tcPr>
          <w:p w14:paraId="7E52E0CC" w14:textId="4085FD09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Проверить процесс подачи заявки на заказ блюда: время приема пищи, номер блюда. Убедиться, что бот правильно сохраняет заявку на заказ блюда</w:t>
            </w:r>
          </w:p>
        </w:tc>
        <w:tc>
          <w:tcPr>
            <w:tcW w:w="2964" w:type="dxa"/>
          </w:tcPr>
          <w:p w14:paraId="4C86E114" w14:textId="6EF6E0F0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заказ блюда</w:t>
            </w:r>
            <w:r w:rsidR="0048696F">
              <w:t xml:space="preserve"> корректно </w:t>
            </w:r>
            <w:r>
              <w:t>обрабатываются, отправляется подтверждающее сообщение</w:t>
            </w:r>
          </w:p>
        </w:tc>
      </w:tr>
      <w:tr w:rsidR="00DA4661" w:rsidRPr="00946D85" w14:paraId="21335171" w14:textId="77777777" w:rsidTr="00DA4661">
        <w:tc>
          <w:tcPr>
            <w:tcW w:w="1691" w:type="dxa"/>
          </w:tcPr>
          <w:p w14:paraId="531D9AB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6</w:t>
            </w:r>
          </w:p>
        </w:tc>
        <w:tc>
          <w:tcPr>
            <w:tcW w:w="2818" w:type="dxa"/>
          </w:tcPr>
          <w:p w14:paraId="31C4D26B" w14:textId="24F6C385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отчета</w:t>
            </w:r>
          </w:p>
        </w:tc>
        <w:tc>
          <w:tcPr>
            <w:tcW w:w="2722" w:type="dxa"/>
          </w:tcPr>
          <w:p w14:paraId="66C92358" w14:textId="220A61E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</w:t>
            </w:r>
            <w:r w:rsidRPr="00757F3D">
              <w:t>ровер</w:t>
            </w:r>
            <w:r>
              <w:t>ить процесс</w:t>
            </w:r>
            <w:r w:rsidRPr="00757F3D">
              <w:t xml:space="preserve"> вывода отчета</w:t>
            </w:r>
          </w:p>
        </w:tc>
        <w:tc>
          <w:tcPr>
            <w:tcW w:w="2964" w:type="dxa"/>
          </w:tcPr>
          <w:p w14:paraId="4D5DC3F4" w14:textId="63E21C1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4"/>
              </w:rPr>
              <w:t>В отчете</w:t>
            </w:r>
            <w:r w:rsidRPr="00450B35">
              <w:rPr>
                <w:rFonts w:eastAsia="Times New Roman" w:cs="Times New Roman"/>
                <w:szCs w:val="24"/>
              </w:rPr>
              <w:t xml:space="preserve"> показано</w:t>
            </w:r>
            <w:r>
              <w:rPr>
                <w:rFonts w:eastAsia="Times New Roman" w:cs="Times New Roman"/>
                <w:szCs w:val="24"/>
              </w:rPr>
              <w:t>,</w:t>
            </w:r>
            <w:r w:rsidRPr="00450B35">
              <w:rPr>
                <w:rFonts w:eastAsia="Times New Roman" w:cs="Times New Roman"/>
                <w:szCs w:val="24"/>
              </w:rPr>
              <w:t xml:space="preserve"> какие позиции должны быть поданы на определенное место к определенному рациону</w:t>
            </w:r>
          </w:p>
        </w:tc>
      </w:tr>
      <w:tr w:rsidR="0048696F" w:rsidRPr="00946D85" w14:paraId="0EF561D4" w14:textId="77777777" w:rsidTr="00DA4661">
        <w:tc>
          <w:tcPr>
            <w:tcW w:w="1691" w:type="dxa"/>
          </w:tcPr>
          <w:p w14:paraId="1DB05651" w14:textId="20269383" w:rsidR="0048696F" w:rsidRPr="00946D85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18" w:type="dxa"/>
          </w:tcPr>
          <w:p w14:paraId="10EC22D7" w14:textId="591BAC08" w:rsidR="0048696F" w:rsidRDefault="0048696F" w:rsidP="00B57F9F">
            <w:pPr>
              <w:ind w:firstLine="0"/>
            </w:pPr>
            <w:r>
              <w:t>Тестирование интерфейса</w:t>
            </w:r>
          </w:p>
        </w:tc>
        <w:tc>
          <w:tcPr>
            <w:tcW w:w="2722" w:type="dxa"/>
          </w:tcPr>
          <w:p w14:paraId="4E015B89" w14:textId="745D5588" w:rsidR="0048696F" w:rsidRDefault="0048696F" w:rsidP="00B57F9F">
            <w:pPr>
              <w:ind w:firstLine="0"/>
            </w:pPr>
            <w:r>
              <w:t>Проверить правильность отображения меню и сообщений в чате, убедиться, что все элементы отображаются корректно</w:t>
            </w:r>
          </w:p>
        </w:tc>
        <w:tc>
          <w:tcPr>
            <w:tcW w:w="2964" w:type="dxa"/>
          </w:tcPr>
          <w:p w14:paraId="252170E9" w14:textId="3BA729CF" w:rsidR="0048696F" w:rsidRDefault="0048696F" w:rsidP="00B57F9F">
            <w:pPr>
              <w:ind w:firstLine="0"/>
            </w:pPr>
            <w:r>
              <w:t>Интерфейс соответствует требованиям, все элементы видимы и доступны</w:t>
            </w:r>
          </w:p>
        </w:tc>
      </w:tr>
      <w:tr w:rsidR="0048696F" w:rsidRPr="00946D85" w14:paraId="76861899" w14:textId="77777777" w:rsidTr="00DA4661">
        <w:tc>
          <w:tcPr>
            <w:tcW w:w="1691" w:type="dxa"/>
          </w:tcPr>
          <w:p w14:paraId="527C37F0" w14:textId="116AA856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818" w:type="dxa"/>
          </w:tcPr>
          <w:p w14:paraId="027AD88B" w14:textId="6639EBC2" w:rsidR="0048696F" w:rsidRDefault="0048696F" w:rsidP="00B57F9F">
            <w:pPr>
              <w:ind w:firstLine="0"/>
            </w:pPr>
            <w:r>
              <w:t>Тестирование стабильности</w:t>
            </w:r>
          </w:p>
        </w:tc>
        <w:tc>
          <w:tcPr>
            <w:tcW w:w="2722" w:type="dxa"/>
          </w:tcPr>
          <w:p w14:paraId="3DD2049E" w14:textId="1E8E2974" w:rsidR="0048696F" w:rsidRDefault="0048696F" w:rsidP="00B57F9F">
            <w:pPr>
              <w:ind w:firstLine="0"/>
            </w:pPr>
            <w:r>
              <w:t xml:space="preserve">Провести нагрузочное тестирование, отправляя несколько </w:t>
            </w:r>
            <w:r w:rsidR="00757F3D">
              <w:t>заявок</w:t>
            </w:r>
            <w:r>
              <w:t xml:space="preserve"> подряд. Убедиться, что бот не зависает, работает стабильно и не теряет данные</w:t>
            </w:r>
          </w:p>
        </w:tc>
        <w:tc>
          <w:tcPr>
            <w:tcW w:w="2964" w:type="dxa"/>
          </w:tcPr>
          <w:p w14:paraId="3D07FD1D" w14:textId="4ED9197C" w:rsidR="0048696F" w:rsidRDefault="0048696F" w:rsidP="00B57F9F">
            <w:pPr>
              <w:ind w:firstLine="0"/>
            </w:pPr>
            <w:r>
              <w:t>Бот стабильно обрабатывает множественные запросы</w:t>
            </w:r>
          </w:p>
        </w:tc>
      </w:tr>
      <w:tr w:rsidR="0048696F" w:rsidRPr="00946D85" w14:paraId="2AE44465" w14:textId="77777777" w:rsidTr="00DA4661">
        <w:tc>
          <w:tcPr>
            <w:tcW w:w="1691" w:type="dxa"/>
          </w:tcPr>
          <w:p w14:paraId="66BE66A0" w14:textId="12209D80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18" w:type="dxa"/>
          </w:tcPr>
          <w:p w14:paraId="3173FC31" w14:textId="7F8B0E17" w:rsidR="0048696F" w:rsidRDefault="0048696F" w:rsidP="00B57F9F">
            <w:pPr>
              <w:ind w:firstLine="0"/>
            </w:pPr>
            <w:r>
              <w:t>Тестирование на различных устройствах</w:t>
            </w:r>
          </w:p>
        </w:tc>
        <w:tc>
          <w:tcPr>
            <w:tcW w:w="2722" w:type="dxa"/>
          </w:tcPr>
          <w:p w14:paraId="499EA523" w14:textId="79B39BC9" w:rsidR="0048696F" w:rsidRDefault="0048696F" w:rsidP="00B57F9F">
            <w:pPr>
              <w:ind w:firstLine="0"/>
            </w:pPr>
            <w:r>
              <w:t>Проверить работоспособность бота на мобильных устройствах и ПК с различными версиями Telegram. Убедиться, что функционал работает корректно на всех устройствах</w:t>
            </w:r>
          </w:p>
        </w:tc>
        <w:tc>
          <w:tcPr>
            <w:tcW w:w="2964" w:type="dxa"/>
          </w:tcPr>
          <w:p w14:paraId="6632188A" w14:textId="7A6C63E1" w:rsidR="0048696F" w:rsidRDefault="0048696F" w:rsidP="00B57F9F">
            <w:pPr>
              <w:ind w:firstLine="0"/>
            </w:pPr>
            <w:r>
              <w:t>Бот работает на всех тестируемых устройствах без ошибок</w:t>
            </w:r>
          </w:p>
        </w:tc>
      </w:tr>
    </w:tbl>
    <w:p w14:paraId="62F330DF" w14:textId="77777777" w:rsidR="00DA4661" w:rsidRDefault="00DA4661" w:rsidP="00B57F9F">
      <w:pPr>
        <w:ind w:firstLine="0"/>
        <w:jc w:val="center"/>
        <w:rPr>
          <w:rFonts w:eastAsia="Times New Roman" w:cs="Times New Roman"/>
          <w:szCs w:val="24"/>
        </w:rPr>
      </w:pPr>
    </w:p>
    <w:p w14:paraId="1A2C531A" w14:textId="714AD9FC" w:rsidR="00A849D6" w:rsidRPr="006C542E" w:rsidRDefault="0048696F" w:rsidP="00F342E1">
      <w:pPr>
        <w:pStyle w:val="1"/>
      </w:pPr>
      <w:bookmarkStart w:id="7" w:name="_Toc182610485"/>
      <w:r>
        <w:lastRenderedPageBreak/>
        <w:t>Требования по испытаниям программных средств</w:t>
      </w:r>
      <w:bookmarkEnd w:id="7"/>
    </w:p>
    <w:p w14:paraId="7B4E56D8" w14:textId="1228D6A2" w:rsidR="004E1AA6" w:rsidRDefault="0048696F" w:rsidP="004E1AA6">
      <w:r>
        <w:t xml:space="preserve">Испытания программных средств </w:t>
      </w:r>
      <w:proofErr w:type="spellStart"/>
      <w:r>
        <w:t>Telegram</w:t>
      </w:r>
      <w:proofErr w:type="spellEnd"/>
      <w:r>
        <w:t xml:space="preserve">-бота для </w:t>
      </w:r>
      <w:r w:rsidR="00757F3D">
        <w:t>шведского стола</w:t>
      </w:r>
      <w:r>
        <w:t xml:space="preserve">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8" w:name="_Toc182610486"/>
      <w:r>
        <w:lastRenderedPageBreak/>
        <w:t>Перечень работ, проводимых после завершения испытаний</w:t>
      </w:r>
      <w:bookmarkEnd w:id="8"/>
    </w:p>
    <w:p w14:paraId="107CFDF9" w14:textId="48515D10" w:rsidR="004E1AA6" w:rsidRDefault="005D1B5B" w:rsidP="004E1AA6">
      <w:r>
        <w:t>По результатам испытаний делается заключение о соответствии Telegram-бота 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9" w:name="_Toc182610487"/>
      <w:r>
        <w:lastRenderedPageBreak/>
        <w:t>Метрологическое обеспечение испытаний</w:t>
      </w:r>
      <w:bookmarkEnd w:id="9"/>
      <w:r>
        <w:t xml:space="preserve"> </w:t>
      </w:r>
    </w:p>
    <w:p w14:paraId="01025C91" w14:textId="1A60DA84" w:rsidR="005D1B5B" w:rsidRDefault="005D1B5B" w:rsidP="005D1B5B">
      <w:r>
        <w:t xml:space="preserve">Программа испытаний Telegram-бота для </w:t>
      </w:r>
      <w:r w:rsidR="00BB2B37">
        <w:t>шведского стола</w:t>
      </w:r>
      <w:r>
        <w:t xml:space="preserve"> не требует использования специализированного измерительного оборудования.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10" w:name="_Toc182610488"/>
      <w:r>
        <w:lastRenderedPageBreak/>
        <w:t>Отчетность</w:t>
      </w:r>
      <w:bookmarkEnd w:id="10"/>
      <w:r>
        <w:t xml:space="preserve"> </w:t>
      </w:r>
    </w:p>
    <w:p w14:paraId="1B58B683" w14:textId="1B847CA6" w:rsidR="005D1B5B" w:rsidRDefault="005D1B5B" w:rsidP="005D1B5B">
      <w:r>
        <w:t>Результаты испытаний Telegram-бота фиксируются в протоколах, которые включают следующие разделы:</w:t>
      </w:r>
    </w:p>
    <w:p w14:paraId="44AEBB0E" w14:textId="20D48F98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 xml:space="preserve">Назначение испытаний и номер раздела требований ТЗ </w:t>
      </w:r>
      <w:r w:rsidR="00BB2B37">
        <w:t>для</w:t>
      </w:r>
      <w:r>
        <w:t xml:space="preserve"> бота, по которому проводят испытание</w:t>
      </w:r>
      <w:r w:rsidR="00BB2B37">
        <w:t>.</w:t>
      </w:r>
    </w:p>
    <w:p w14:paraId="3415E2D1" w14:textId="243BADB2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Состав технических и программных средств, используемых при испытаниях</w:t>
      </w:r>
      <w:r w:rsidR="00BB2B37">
        <w:t>.</w:t>
      </w:r>
    </w:p>
    <w:p w14:paraId="4888397A" w14:textId="677E515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Указание методик, в соответствии с которыми проводились испытания, обработка и оценка результатов</w:t>
      </w:r>
      <w:r w:rsidR="00BB2B37">
        <w:t>.</w:t>
      </w:r>
    </w:p>
    <w:p w14:paraId="1834BCCC" w14:textId="66DD62AA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Условия проведения испытаний и характеристики исходных данных</w:t>
      </w:r>
      <w:r w:rsidR="00BB2B37">
        <w:t>.</w:t>
      </w:r>
    </w:p>
    <w:p w14:paraId="7BD1AA58" w14:textId="5941716B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Средства хранения и условия доступа к тестирующе</w:t>
      </w:r>
      <w:r w:rsidR="00BB2B37">
        <w:t>й программе.</w:t>
      </w:r>
    </w:p>
    <w:p w14:paraId="163C6741" w14:textId="29D3C5AD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Обобщённые результаты испытаний</w:t>
      </w:r>
      <w:r w:rsidR="00BB2B37">
        <w:t>.</w:t>
      </w:r>
    </w:p>
    <w:p w14:paraId="239832E1" w14:textId="0F9AD3F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Выводы о результатах испытаний и соответствии бота требованиям технического задания.</w:t>
      </w:r>
    </w:p>
    <w:p w14:paraId="4E0C3273" w14:textId="07A6429F" w:rsidR="005D1B5B" w:rsidRDefault="005D1B5B" w:rsidP="00BB2B37">
      <w:pPr>
        <w:spacing w:before="0"/>
        <w:ind w:firstLine="709"/>
      </w:pPr>
      <w:r>
        <w:t>В протоколах также могут быть зафиксированы замечания пользователей и тестировщиков по удобству эксплуатации Telegram-бота.</w:t>
      </w:r>
    </w:p>
    <w:p w14:paraId="1CE81308" w14:textId="3EDC6950" w:rsidR="005D1B5B" w:rsidRDefault="005D1B5B" w:rsidP="00BB2B37">
      <w:pPr>
        <w:spacing w:before="0"/>
        <w:ind w:firstLine="709"/>
      </w:pPr>
      <w:r>
        <w:t xml:space="preserve">Этап проведения предварительных испытаний завершается оформлением акта о результатах предварительных и приемочных испытаний </w:t>
      </w:r>
      <w:proofErr w:type="spellStart"/>
      <w:r>
        <w:t>Telegram</w:t>
      </w:r>
      <w:proofErr w:type="spellEnd"/>
      <w:r>
        <w:t xml:space="preserve">-бота для </w:t>
      </w:r>
      <w:r w:rsidR="00BB2B37">
        <w:t>шведского стола.</w:t>
      </w:r>
    </w:p>
    <w:p w14:paraId="755B7E88" w14:textId="77777777" w:rsidR="005D1B5B" w:rsidRDefault="005D1B5B" w:rsidP="005D1B5B"/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0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3E30EA1D" w14:textId="272AB3DB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t>Предварительных и приемочных испытаний «</w:t>
      </w:r>
      <w:proofErr w:type="spellStart"/>
      <w:r w:rsidRPr="004B7723">
        <w:rPr>
          <w:b/>
          <w:bCs/>
        </w:rPr>
        <w:t>Telegram</w:t>
      </w:r>
      <w:proofErr w:type="spellEnd"/>
      <w:r w:rsidRPr="004B7723">
        <w:rPr>
          <w:b/>
          <w:bCs/>
        </w:rPr>
        <w:t xml:space="preserve">-бота для </w:t>
      </w:r>
      <w:r w:rsidR="00BB2B37">
        <w:rPr>
          <w:b/>
          <w:bCs/>
        </w:rPr>
        <w:t>шведского стола</w:t>
      </w:r>
      <w:r w:rsidRPr="00946D85">
        <w:rPr>
          <w:rFonts w:cs="Times New Roman"/>
          <w:b/>
          <w:bCs/>
        </w:rPr>
        <w:t>»</w:t>
      </w: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79F8C08E" w:rsidR="004B7723" w:rsidRDefault="004B7723" w:rsidP="005D1B5B">
      <w:pPr>
        <w:pStyle w:val="aff"/>
        <w:rPr>
          <w:sz w:val="24"/>
        </w:rPr>
      </w:pPr>
      <w:r w:rsidRPr="004B7723">
        <w:rPr>
          <w:sz w:val="24"/>
        </w:rPr>
        <w:t xml:space="preserve">В соответствии с требованиями технического задания были проведены испытания </w:t>
      </w:r>
      <w:proofErr w:type="spellStart"/>
      <w:r w:rsidRPr="004B7723">
        <w:rPr>
          <w:sz w:val="24"/>
        </w:rPr>
        <w:t>Telegram</w:t>
      </w:r>
      <w:proofErr w:type="spellEnd"/>
      <w:r w:rsidRPr="004B7723">
        <w:rPr>
          <w:sz w:val="24"/>
        </w:rPr>
        <w:t xml:space="preserve">-бота для </w:t>
      </w:r>
      <w:r w:rsidR="00BB2B37">
        <w:rPr>
          <w:sz w:val="24"/>
        </w:rPr>
        <w:t>шведского стола</w:t>
      </w:r>
      <w:r w:rsidRPr="004B7723">
        <w:rPr>
          <w:sz w:val="24"/>
        </w:rPr>
        <w:t xml:space="preserve"> в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5D1B5B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5D1B5B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5D1B5B">
      <w:pPr>
        <w:pStyle w:val="aff"/>
        <w:rPr>
          <w:sz w:val="24"/>
        </w:rPr>
      </w:pPr>
    </w:p>
    <w:p w14:paraId="77F1CAD8" w14:textId="29ABA23F" w:rsidR="004B7723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77777777" w:rsidR="004B7723" w:rsidRPr="00946D85" w:rsidRDefault="004B7723" w:rsidP="00A21B29">
            <w:pPr>
              <w:jc w:val="center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Информационная система для отдела сбыта и снабжения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77777777" w:rsidR="004B7723" w:rsidRPr="00946D85" w:rsidRDefault="004B7723" w:rsidP="00A21B29">
            <w:pPr>
              <w:rPr>
                <w:rFonts w:cs="Times New Roman"/>
              </w:rPr>
            </w:pPr>
            <w:proofErr w:type="gramStart"/>
            <w:r w:rsidRPr="00946D85">
              <w:rPr>
                <w:rFonts w:cs="Times New Roman"/>
              </w:rPr>
              <w:t xml:space="preserve">«  </w:t>
            </w:r>
            <w:proofErr w:type="gramEnd"/>
            <w:r w:rsidRPr="00946D85">
              <w:rPr>
                <w:rFonts w:cs="Times New Roman"/>
              </w:rPr>
              <w:t xml:space="preserve">     »                       20__г.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77777777" w:rsidR="004B7723" w:rsidRPr="00946D85" w:rsidRDefault="004B7723" w:rsidP="00A21B29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153C39AB" w:rsidR="004B7723" w:rsidRPr="00946D85" w:rsidRDefault="00BB2B37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Бакулин С.А.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946D85">
              <w:rPr>
                <w:rStyle w:val="normaltextrun"/>
                <w:rFonts w:cs="Times New Roman"/>
              </w:rPr>
              <w:t>Долженкова</w:t>
            </w:r>
            <w:proofErr w:type="spellEnd"/>
            <w:r w:rsidRPr="00946D85">
              <w:rPr>
                <w:rStyle w:val="normaltextrun"/>
                <w:rFonts w:cs="Times New Roman"/>
              </w:rPr>
              <w:t xml:space="preserve">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pPr w:leftFromText="180" w:rightFromText="180" w:vertAnchor="text" w:tblpXSpec="right" w:tblpY="1"/>
        <w:tblOverlap w:val="never"/>
        <w:tblW w:w="9498" w:type="dxa"/>
        <w:tblLayout w:type="fixed"/>
        <w:tblLook w:val="04A0" w:firstRow="1" w:lastRow="0" w:firstColumn="1" w:lastColumn="0" w:noHBand="0" w:noVBand="1"/>
      </w:tblPr>
      <w:tblGrid>
        <w:gridCol w:w="964"/>
        <w:gridCol w:w="3289"/>
        <w:gridCol w:w="1559"/>
        <w:gridCol w:w="1560"/>
        <w:gridCol w:w="2126"/>
      </w:tblGrid>
      <w:tr w:rsidR="004B7723" w:rsidRPr="009F7B18" w14:paraId="6FADD1D8" w14:textId="77777777" w:rsidTr="00A21B29">
        <w:trPr>
          <w:tblHeader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9C7A2" w14:textId="77777777" w:rsidR="004B7723" w:rsidRPr="009F7B18" w:rsidRDefault="004B7723" w:rsidP="008D6FC3">
            <w:pPr>
              <w:pStyle w:val="vgutTableName"/>
              <w:spacing w:before="0" w:after="0"/>
            </w:pPr>
            <w:bookmarkStart w:id="11" w:name="_Hlk169719271"/>
            <w:bookmarkStart w:id="12" w:name="_Hlk169719002"/>
            <w:r w:rsidRPr="009F7B18">
              <w:t>№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C7E6C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AD6B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№ пункта</w:t>
            </w:r>
          </w:p>
          <w:p w14:paraId="3F1C1062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D5AA4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Отметка о прохождении (да/нет)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B13A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Примечания</w:t>
            </w:r>
          </w:p>
        </w:tc>
      </w:tr>
      <w:tr w:rsidR="004B7723" w:rsidRPr="009F7B18" w14:paraId="60EB097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460C" w14:textId="77777777" w:rsidR="004B7723" w:rsidRPr="009F7B18" w:rsidRDefault="004B7723" w:rsidP="008D6FC3">
            <w:pPr>
              <w:pStyle w:val="vgutTableText"/>
              <w:spacing w:after="0"/>
            </w:pPr>
            <w:r w:rsidRPr="009F7B18"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40DC" w14:textId="7B2ABAD6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Отправлени</w:t>
            </w:r>
            <w:r w:rsidR="008D6FC3">
              <w:rPr>
                <w:rFonts w:cs="Times New Roman"/>
                <w:szCs w:val="24"/>
              </w:rPr>
              <w:t>е</w:t>
            </w:r>
            <w:r w:rsidRPr="00B079FD">
              <w:rPr>
                <w:rFonts w:cs="Times New Roman"/>
                <w:szCs w:val="24"/>
              </w:rPr>
              <w:t xml:space="preserve"> приветственно</w:t>
            </w:r>
            <w:r w:rsidR="008D6FC3">
              <w:rPr>
                <w:rFonts w:cs="Times New Roman"/>
                <w:szCs w:val="24"/>
              </w:rPr>
              <w:t>го</w:t>
            </w:r>
            <w:r w:rsidRPr="00B079FD">
              <w:rPr>
                <w:rFonts w:cs="Times New Roman"/>
                <w:szCs w:val="24"/>
              </w:rPr>
              <w:t xml:space="preserve"> сообщени</w:t>
            </w:r>
            <w:r w:rsidR="008D6FC3">
              <w:rPr>
                <w:rFonts w:cs="Times New Roman"/>
                <w:szCs w:val="24"/>
              </w:rPr>
              <w:t>я</w:t>
            </w:r>
            <w:r w:rsidRPr="00B079FD">
              <w:rPr>
                <w:rFonts w:cs="Times New Roman"/>
                <w:szCs w:val="24"/>
              </w:rPr>
              <w:t xml:space="preserve"> от бота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8ED33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76A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9B55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Бот корректно отправляет, а также отображает сообщение</w:t>
            </w:r>
          </w:p>
        </w:tc>
      </w:tr>
      <w:tr w:rsidR="004B7723" w:rsidRPr="009F7B18" w14:paraId="0B93A01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B7D4" w14:textId="77777777" w:rsidR="004B7723" w:rsidRPr="009F7B18" w:rsidRDefault="004B7723" w:rsidP="008D6FC3">
            <w:pPr>
              <w:pStyle w:val="vgutTableText"/>
              <w:spacing w:after="0"/>
            </w:pPr>
            <w:r>
              <w:t>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4B7723" w:rsidRPr="00B079FD" w14:paraId="5A14E8EA" w14:textId="77777777" w:rsidTr="00A21B29">
              <w:trPr>
                <w:tblCellSpacing w:w="15" w:type="dxa"/>
              </w:trPr>
              <w:tc>
                <w:tcPr>
                  <w:tcW w:w="5240" w:type="dxa"/>
                  <w:vAlign w:val="center"/>
                  <w:hideMark/>
                </w:tcPr>
                <w:p w14:paraId="472E1606" w14:textId="77777777" w:rsidR="00B079FD" w:rsidRDefault="00B079FD" w:rsidP="00A1563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Отправка сообщения с</w:t>
                  </w:r>
                </w:p>
                <w:p w14:paraId="4F571030" w14:textId="4DEB0CA0" w:rsidR="00BB2B37" w:rsidRPr="00B079FD" w:rsidRDefault="00B079FD" w:rsidP="00A1563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просьбой ввести ФИ</w:t>
                  </w:r>
                  <w:r>
                    <w:rPr>
                      <w:rFonts w:cs="Times New Roman"/>
                      <w:szCs w:val="24"/>
                    </w:rPr>
                    <w:t>О</w:t>
                  </w:r>
                </w:p>
              </w:tc>
            </w:tr>
          </w:tbl>
          <w:p w14:paraId="6F382CED" w14:textId="77777777" w:rsidR="004B7723" w:rsidRPr="00B079FD" w:rsidRDefault="004B7723" w:rsidP="008D6FC3">
            <w:pPr>
              <w:spacing w:before="0"/>
              <w:ind w:firstLine="0"/>
              <w:rPr>
                <w:rFonts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B7723" w:rsidRPr="00B079FD" w14:paraId="4BAB00F7" w14:textId="77777777" w:rsidTr="00A21B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206AB8" w14:textId="77777777" w:rsidR="004B7723" w:rsidRPr="00B079FD" w:rsidRDefault="004B7723" w:rsidP="00A15633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14:paraId="7A50E1B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149A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60E91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BA7A" w14:textId="100DA159" w:rsidR="004B7723" w:rsidRPr="00B079FD" w:rsidRDefault="00B079FD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bookmarkEnd w:id="11"/>
      <w:tr w:rsidR="008D6FC3" w:rsidRPr="009F7B18" w14:paraId="3B34C6DC" w14:textId="77777777" w:rsidTr="00A21B29">
        <w:trPr>
          <w:trHeight w:val="2076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FD3A" w14:textId="77777777" w:rsidR="008D6FC3" w:rsidRPr="009F7B18" w:rsidRDefault="008D6FC3" w:rsidP="008D6FC3">
            <w:pPr>
              <w:pStyle w:val="vgutTableText"/>
              <w:spacing w:after="0"/>
            </w:pPr>
            <w:r>
              <w:lastRenderedPageBreak/>
              <w:t>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83050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EAF6B5E" w14:textId="66BFCCB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дату выезда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D2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6C4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D00A" w14:textId="6C91DBE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519BA447" w14:textId="77777777" w:rsidTr="00A21B29">
        <w:trPr>
          <w:trHeight w:val="5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AB61" w14:textId="77777777" w:rsidR="008D6FC3" w:rsidRPr="009F7B18" w:rsidRDefault="008D6FC3" w:rsidP="008D6FC3">
            <w:pPr>
              <w:pStyle w:val="vgutTableText"/>
              <w:spacing w:after="0"/>
            </w:pPr>
            <w:r>
              <w:t>4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B3B6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Отправка </w:t>
            </w:r>
            <w:r>
              <w:rPr>
                <w:rFonts w:cs="Times New Roman"/>
                <w:szCs w:val="24"/>
              </w:rPr>
              <w:t>заявки</w:t>
            </w:r>
          </w:p>
          <w:p w14:paraId="716490B0" w14:textId="0D830C5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>
              <w:rPr>
                <w:rFonts w:cs="Times New Roman"/>
                <w:szCs w:val="24"/>
              </w:rPr>
              <w:t>на авторизацию пользователя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91D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DB1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0312F" w14:textId="728AA20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авторизацию корректно обрабатываются, отправляется подтверждающее сообщение</w:t>
            </w:r>
          </w:p>
        </w:tc>
      </w:tr>
      <w:tr w:rsidR="008D6FC3" w:rsidRPr="009F7B18" w14:paraId="5D092843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1E38" w14:textId="77777777" w:rsidR="008D6FC3" w:rsidRPr="009F7B18" w:rsidRDefault="008D6FC3" w:rsidP="008D6FC3">
            <w:pPr>
              <w:pStyle w:val="vgutTableText"/>
              <w:spacing w:after="0"/>
            </w:pPr>
            <w:r>
              <w:t>5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AC3B" w14:textId="77777777" w:rsidR="008D6FC3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>данных пользователя</w:t>
            </w:r>
          </w:p>
          <w:p w14:paraId="48662FCC" w14:textId="2EE42C00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7CB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C5D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37F3" w14:textId="6937355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пользователя</w:t>
            </w:r>
            <w:r w:rsidRPr="00B079FD">
              <w:rPr>
                <w:rFonts w:cs="Times New Roman"/>
                <w:szCs w:val="24"/>
              </w:rPr>
              <w:t xml:space="preserve"> 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tr w:rsidR="008D6FC3" w:rsidRPr="009F7B18" w14:paraId="55976F47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A7B04" w14:textId="77777777" w:rsidR="008D6FC3" w:rsidRPr="009F7B18" w:rsidRDefault="008D6FC3" w:rsidP="008D6FC3">
            <w:pPr>
              <w:pStyle w:val="vgutTableText"/>
              <w:spacing w:after="0"/>
            </w:pPr>
            <w:r>
              <w:t>6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18C8" w14:textId="1A58D54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  <w:r>
              <w:rPr>
                <w:rFonts w:cs="Times New Roman"/>
                <w:szCs w:val="24"/>
              </w:rPr>
              <w:t xml:space="preserve"> меню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595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50A6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C0C8" w14:textId="4499825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0689BE0F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4E098" w14:textId="77777777" w:rsidR="008D6FC3" w:rsidRDefault="008D6FC3" w:rsidP="008D6FC3">
            <w:pPr>
              <w:pStyle w:val="vgutTableText"/>
              <w:spacing w:after="0"/>
            </w:pPr>
            <w:r>
              <w:t>7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F9A9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4378ECFA" w14:textId="042E8996" w:rsidR="008D6FC3" w:rsidRPr="00B079FD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время приема пищи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10C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899F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028D" w14:textId="4C6AB955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38B9198C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E8F6" w14:textId="77777777" w:rsidR="008D6FC3" w:rsidRDefault="008D6FC3" w:rsidP="008D6FC3">
            <w:pPr>
              <w:pStyle w:val="vgutTableText"/>
              <w:spacing w:after="0"/>
            </w:pPr>
            <w:r>
              <w:t>8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97FEF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A922951" w14:textId="159DB10B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номера заказанных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DD53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64EA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1B7C" w14:textId="311E3E53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14D17881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5DDDC" w14:textId="77777777" w:rsidR="008D6FC3" w:rsidRDefault="008D6FC3" w:rsidP="008D6FC3">
            <w:pPr>
              <w:pStyle w:val="vgutTableText"/>
              <w:spacing w:after="0"/>
            </w:pPr>
            <w:r>
              <w:t>9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1E22" w14:textId="1EC8866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 xml:space="preserve">Отправка заявки </w:t>
            </w:r>
            <w:r>
              <w:rPr>
                <w:rFonts w:cs="Times New Roman"/>
                <w:szCs w:val="24"/>
              </w:rPr>
              <w:t>на заказ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D6B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24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A3288" w14:textId="31609AD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</w:t>
            </w:r>
            <w:r>
              <w:rPr>
                <w:rFonts w:cs="Times New Roman"/>
                <w:szCs w:val="24"/>
              </w:rPr>
              <w:t xml:space="preserve">заказ блюд </w:t>
            </w:r>
            <w:r w:rsidRPr="008D6FC3">
              <w:rPr>
                <w:rFonts w:cs="Times New Roman"/>
                <w:szCs w:val="24"/>
              </w:rPr>
              <w:t>корректно обрабатываются, отправляется подтверждающее сообщение</w:t>
            </w:r>
          </w:p>
        </w:tc>
      </w:tr>
      <w:tr w:rsidR="008D6FC3" w:rsidRPr="009F7B18" w14:paraId="34190318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8B252" w14:textId="77777777" w:rsidR="008D6FC3" w:rsidRDefault="008D6FC3" w:rsidP="008D6FC3">
            <w:pPr>
              <w:pStyle w:val="vgutTableText"/>
              <w:spacing w:after="0"/>
            </w:pPr>
            <w:r>
              <w:t xml:space="preserve">10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DC3D" w14:textId="3ED21DAA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 xml:space="preserve">данных заказа </w:t>
            </w: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F1F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C85F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1F48" w14:textId="1D53615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Данные заказа </w:t>
            </w:r>
            <w:r w:rsidRPr="00B079FD">
              <w:rPr>
                <w:rFonts w:cs="Times New Roman"/>
                <w:szCs w:val="24"/>
              </w:rPr>
              <w:t>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</w:t>
            </w:r>
            <w:r>
              <w:rPr>
                <w:rFonts w:cs="Times New Roman"/>
                <w:szCs w:val="24"/>
              </w:rPr>
              <w:lastRenderedPageBreak/>
              <w:t xml:space="preserve">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bookmarkEnd w:id="12"/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F389" w14:textId="77777777" w:rsidR="00DA37AE" w:rsidRDefault="00DA37AE">
      <w:pPr>
        <w:spacing w:before="0" w:line="240" w:lineRule="auto"/>
      </w:pPr>
      <w:r>
        <w:separator/>
      </w:r>
    </w:p>
  </w:endnote>
  <w:endnote w:type="continuationSeparator" w:id="0">
    <w:p w14:paraId="1C27EAA0" w14:textId="77777777" w:rsidR="00DA37AE" w:rsidRDefault="00DA37AE">
      <w:pPr>
        <w:spacing w:before="0" w:line="240" w:lineRule="auto"/>
      </w:pPr>
      <w:r>
        <w:continuationSeparator/>
      </w:r>
    </w:p>
  </w:endnote>
  <w:endnote w:type="continuationNotice" w:id="1">
    <w:p w14:paraId="14400179" w14:textId="77777777" w:rsidR="00DA37AE" w:rsidRDefault="00DA37A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8F4D" w14:textId="77777777" w:rsidR="00DA37AE" w:rsidRDefault="00DA37AE" w:rsidP="00990EAC">
      <w:pPr>
        <w:spacing w:before="0" w:line="240" w:lineRule="auto"/>
      </w:pPr>
      <w:r>
        <w:separator/>
      </w:r>
    </w:p>
  </w:footnote>
  <w:footnote w:type="continuationSeparator" w:id="0">
    <w:p w14:paraId="7AF8D9CF" w14:textId="77777777" w:rsidR="00DA37AE" w:rsidRDefault="00DA37AE" w:rsidP="00990EAC">
      <w:pPr>
        <w:spacing w:before="0" w:line="240" w:lineRule="auto"/>
      </w:pPr>
      <w:r>
        <w:continuationSeparator/>
      </w:r>
    </w:p>
  </w:footnote>
  <w:footnote w:type="continuationNotice" w:id="1">
    <w:p w14:paraId="2E52DFE5" w14:textId="77777777" w:rsidR="00DA37AE" w:rsidRDefault="00DA37A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7635BD" w:rsidRPr="00C17A21" w:rsidRDefault="007635B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7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5"/>
  </w:num>
  <w:num w:numId="8">
    <w:abstractNumId w:val="8"/>
  </w:num>
  <w:num w:numId="9">
    <w:abstractNumId w:val="23"/>
  </w:num>
  <w:num w:numId="10">
    <w:abstractNumId w:val="2"/>
  </w:num>
  <w:num w:numId="11">
    <w:abstractNumId w:val="19"/>
  </w:num>
  <w:num w:numId="12">
    <w:abstractNumId w:val="28"/>
  </w:num>
  <w:num w:numId="13">
    <w:abstractNumId w:val="9"/>
  </w:num>
  <w:num w:numId="14">
    <w:abstractNumId w:val="12"/>
  </w:num>
  <w:num w:numId="15">
    <w:abstractNumId w:val="10"/>
  </w:num>
  <w:num w:numId="16">
    <w:abstractNumId w:val="20"/>
  </w:num>
  <w:num w:numId="17">
    <w:abstractNumId w:val="15"/>
  </w:num>
  <w:num w:numId="18">
    <w:abstractNumId w:val="31"/>
  </w:num>
  <w:num w:numId="19">
    <w:abstractNumId w:val="32"/>
  </w:num>
  <w:num w:numId="20">
    <w:abstractNumId w:val="3"/>
  </w:num>
  <w:num w:numId="21">
    <w:abstractNumId w:val="4"/>
  </w:num>
  <w:num w:numId="22">
    <w:abstractNumId w:val="24"/>
  </w:num>
  <w:num w:numId="23">
    <w:abstractNumId w:val="17"/>
  </w:num>
  <w:num w:numId="24">
    <w:abstractNumId w:val="29"/>
  </w:num>
  <w:num w:numId="25">
    <w:abstractNumId w:val="30"/>
  </w:num>
  <w:num w:numId="26">
    <w:abstractNumId w:val="21"/>
  </w:num>
  <w:num w:numId="27">
    <w:abstractNumId w:val="27"/>
  </w:num>
  <w:num w:numId="28">
    <w:abstractNumId w:val="26"/>
  </w:num>
  <w:num w:numId="29">
    <w:abstractNumId w:val="18"/>
  </w:num>
  <w:num w:numId="30">
    <w:abstractNumId w:val="16"/>
  </w:num>
  <w:num w:numId="31">
    <w:abstractNumId w:val="25"/>
  </w:num>
  <w:num w:numId="32">
    <w:abstractNumId w:val="22"/>
  </w:num>
  <w:num w:numId="3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426D"/>
    <w:rsid w:val="0007469D"/>
    <w:rsid w:val="000767B4"/>
    <w:rsid w:val="00077E86"/>
    <w:rsid w:val="0008146F"/>
    <w:rsid w:val="00087EF4"/>
    <w:rsid w:val="0009273D"/>
    <w:rsid w:val="000934BA"/>
    <w:rsid w:val="00093719"/>
    <w:rsid w:val="00094729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225C"/>
    <w:rsid w:val="00155A8D"/>
    <w:rsid w:val="001562EA"/>
    <w:rsid w:val="00160580"/>
    <w:rsid w:val="0016119C"/>
    <w:rsid w:val="00165D67"/>
    <w:rsid w:val="001673EC"/>
    <w:rsid w:val="00167DB3"/>
    <w:rsid w:val="0017271C"/>
    <w:rsid w:val="00172DBA"/>
    <w:rsid w:val="00174983"/>
    <w:rsid w:val="00175DE0"/>
    <w:rsid w:val="0019044F"/>
    <w:rsid w:val="00190AE9"/>
    <w:rsid w:val="001928AA"/>
    <w:rsid w:val="001961B3"/>
    <w:rsid w:val="001A12C2"/>
    <w:rsid w:val="001A12C8"/>
    <w:rsid w:val="001A50A1"/>
    <w:rsid w:val="001A5304"/>
    <w:rsid w:val="001A5EF0"/>
    <w:rsid w:val="001A79E2"/>
    <w:rsid w:val="001B065B"/>
    <w:rsid w:val="001B3C9B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2B09"/>
    <w:rsid w:val="001E68EF"/>
    <w:rsid w:val="001F1E73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1769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3DA2"/>
    <w:rsid w:val="005E4730"/>
    <w:rsid w:val="005E4F7C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8E7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4EA7"/>
    <w:rsid w:val="006E7B7F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89A"/>
    <w:rsid w:val="007D18D6"/>
    <w:rsid w:val="007D212D"/>
    <w:rsid w:val="007D7B28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3022"/>
    <w:rsid w:val="0085520D"/>
    <w:rsid w:val="00856459"/>
    <w:rsid w:val="00857E32"/>
    <w:rsid w:val="00860B07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5D4E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902"/>
    <w:rsid w:val="009D3CC2"/>
    <w:rsid w:val="009D483E"/>
    <w:rsid w:val="009D4B84"/>
    <w:rsid w:val="009D5528"/>
    <w:rsid w:val="009D6117"/>
    <w:rsid w:val="009D69EC"/>
    <w:rsid w:val="009E5890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5633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87E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2899"/>
    <w:rsid w:val="00AF478D"/>
    <w:rsid w:val="00AF5095"/>
    <w:rsid w:val="00AF7668"/>
    <w:rsid w:val="00B06B73"/>
    <w:rsid w:val="00B079FD"/>
    <w:rsid w:val="00B125F0"/>
    <w:rsid w:val="00B129E9"/>
    <w:rsid w:val="00B2160F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60F97"/>
    <w:rsid w:val="00D61252"/>
    <w:rsid w:val="00D6226F"/>
    <w:rsid w:val="00D6380C"/>
    <w:rsid w:val="00D664C5"/>
    <w:rsid w:val="00D7189D"/>
    <w:rsid w:val="00D71CBE"/>
    <w:rsid w:val="00D730CA"/>
    <w:rsid w:val="00D76F6E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37AE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534E"/>
    <w:rsid w:val="00F6042B"/>
    <w:rsid w:val="00F62DCD"/>
    <w:rsid w:val="00F64171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8D6FC3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492</TotalTime>
  <Pages>17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dxmgxxrd@outlook.com</cp:lastModifiedBy>
  <cp:revision>18</cp:revision>
  <cp:lastPrinted>2023-10-26T17:44:00Z</cp:lastPrinted>
  <dcterms:created xsi:type="dcterms:W3CDTF">2024-10-05T10:12:00Z</dcterms:created>
  <dcterms:modified xsi:type="dcterms:W3CDTF">2024-11-15T21:47:00Z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